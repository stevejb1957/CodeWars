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54023022"/>
        <w:placeholder>
          <w:docPart w:val="1D8731054CEF4573823498B65379640D"/>
        </w:placeholder>
        <w:showingPlcHdr/>
        <w15:appearance w15:val="hidden"/>
      </w:sdtPr>
      <w:sdtEndPr/>
      <w:sdtContent>
        <w:p w:rsidR="00360050" w:rsidRDefault="00FD6041">
          <w:pPr>
            <w:pStyle w:val="Company"/>
          </w:pPr>
          <w:r>
            <w:t>[Company Name]</w:t>
          </w:r>
        </w:p>
      </w:sdtContent>
    </w:sdt>
    <w:p w:rsidR="00360050" w:rsidRDefault="00FD6041">
      <w:pPr>
        <w:pStyle w:val="Logo"/>
      </w:pPr>
      <w:r>
        <w:rPr>
          <w:noProof/>
          <w:lang w:val="en-GB" w:eastAsia="en-GB"/>
        </w:rPr>
        <w:drawing>
          <wp:inline distT="0" distB="0" distL="0" distR="0">
            <wp:extent cx="1316736" cy="722376"/>
            <wp:effectExtent l="0" t="0" r="0" b="0"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placehol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36" cy="72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050" w:rsidRDefault="00FD6041">
      <w:pPr>
        <w:pStyle w:val="Heading1"/>
      </w:pPr>
      <w:r>
        <w:t>Exit Interview</w:t>
      </w:r>
    </w:p>
    <w:p w:rsidR="00360050" w:rsidRDefault="00FD6041">
      <w:r>
        <w:t>Your opinion is important to us. Additional comments and suggestions are encouraged.</w:t>
      </w:r>
    </w:p>
    <w:tbl>
      <w:tblPr>
        <w:tblStyle w:val="GridTable1Light-Accent1"/>
        <w:tblW w:w="5000" w:type="pct"/>
        <w:jc w:val="center"/>
        <w:tblBorders>
          <w:bottom w:val="single" w:sz="18" w:space="0" w:color="DFE4DA" w:themeColor="text2" w:themeTint="33"/>
          <w:insideH w:val="single" w:sz="4" w:space="0" w:color="DFE4DA" w:themeColor="text2" w:themeTint="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20" w:firstRow="1" w:lastRow="0" w:firstColumn="0" w:lastColumn="0" w:noHBand="0" w:noVBand="1"/>
        <w:tblDescription w:val="Contact information"/>
      </w:tblPr>
      <w:tblGrid>
        <w:gridCol w:w="2160"/>
        <w:gridCol w:w="3240"/>
        <w:gridCol w:w="1350"/>
        <w:gridCol w:w="4050"/>
      </w:tblGrid>
      <w:tr w:rsidR="00360050" w:rsidTr="00360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360050" w:rsidRDefault="00FD6041">
            <w:pPr>
              <w:pStyle w:val="Heading2"/>
              <w:outlineLvl w:val="1"/>
            </w:pPr>
            <w:r>
              <w:t>Name (optional)</w:t>
            </w:r>
          </w:p>
        </w:tc>
        <w:tc>
          <w:tcPr>
            <w:tcW w:w="32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360050" w:rsidRDefault="00360050"/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360050" w:rsidRDefault="00FD6041">
            <w:pPr>
              <w:pStyle w:val="Heading2"/>
              <w:outlineLvl w:val="1"/>
            </w:pPr>
            <w:r>
              <w:t>Department</w:t>
            </w:r>
          </w:p>
        </w:tc>
        <w:tc>
          <w:tcPr>
            <w:tcW w:w="40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360050" w:rsidRDefault="00360050"/>
        </w:tc>
      </w:tr>
      <w:tr w:rsidR="00360050" w:rsidTr="00360050">
        <w:trPr>
          <w:jc w:val="center"/>
        </w:trPr>
        <w:tc>
          <w:tcPr>
            <w:tcW w:w="2160" w:type="dxa"/>
          </w:tcPr>
          <w:p w:rsidR="00360050" w:rsidRDefault="00FD6041">
            <w:pPr>
              <w:pStyle w:val="Heading2"/>
              <w:outlineLvl w:val="1"/>
            </w:pPr>
            <w:r>
              <w:t>Supervisor (optional)</w:t>
            </w:r>
          </w:p>
        </w:tc>
        <w:tc>
          <w:tcPr>
            <w:tcW w:w="3240" w:type="dxa"/>
          </w:tcPr>
          <w:p w:rsidR="00360050" w:rsidRDefault="00360050"/>
        </w:tc>
        <w:tc>
          <w:tcPr>
            <w:tcW w:w="1350" w:type="dxa"/>
          </w:tcPr>
          <w:p w:rsidR="00360050" w:rsidRDefault="00FD6041">
            <w:pPr>
              <w:pStyle w:val="Heading2"/>
              <w:outlineLvl w:val="1"/>
            </w:pPr>
            <w:r>
              <w:t>Position</w:t>
            </w:r>
          </w:p>
        </w:tc>
        <w:tc>
          <w:tcPr>
            <w:tcW w:w="4050" w:type="dxa"/>
          </w:tcPr>
          <w:p w:rsidR="00360050" w:rsidRDefault="00360050"/>
        </w:tc>
      </w:tr>
    </w:tbl>
    <w:p w:rsidR="00360050" w:rsidRDefault="00360050"/>
    <w:tbl>
      <w:tblPr>
        <w:tblStyle w:val="GridTable1Light-Accent1"/>
        <w:tblW w:w="5000" w:type="pct"/>
        <w:tblBorders>
          <w:bottom w:val="single" w:sz="12" w:space="0" w:color="E48312" w:themeColor="accent1"/>
          <w:insideH w:val="single" w:sz="2" w:space="0" w:color="DFE4DA" w:themeColor="text2" w:themeTint="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  <w:tblDescription w:val="Interview questions"/>
      </w:tblPr>
      <w:tblGrid>
        <w:gridCol w:w="582"/>
        <w:gridCol w:w="8058"/>
        <w:gridCol w:w="2160"/>
      </w:tblGrid>
      <w:tr w:rsidR="00360050" w:rsidTr="00360050">
        <w:tc>
          <w:tcPr>
            <w:tcW w:w="582" w:type="dxa"/>
          </w:tcPr>
          <w:p w:rsidR="00360050" w:rsidRDefault="00FD6041">
            <w:pPr>
              <w:pStyle w:val="Numbers"/>
              <w:spacing w:before="40"/>
            </w:pPr>
            <w:r>
              <w:t>1</w:t>
            </w:r>
          </w:p>
        </w:tc>
        <w:tc>
          <w:tcPr>
            <w:tcW w:w="8058" w:type="dxa"/>
          </w:tcPr>
          <w:sdt>
            <w:sdtPr>
              <w:id w:val="2061277549"/>
              <w:placeholder>
                <w:docPart w:val="3A4134F94E2B496899D3C1677E4A4E07"/>
              </w:placeholder>
              <w:temporary/>
              <w:showingPlcHdr/>
              <w15:appearance w15:val="hidden"/>
            </w:sdtPr>
            <w:sdtEndPr/>
            <w:sdtContent>
              <w:p w:rsidR="00360050" w:rsidRDefault="00FD6041">
                <w:pPr>
                  <w:pStyle w:val="List"/>
                </w:pPr>
                <w:r>
                  <w:t>Why are you leaving the company?</w:t>
                </w:r>
              </w:p>
            </w:sdtContent>
          </w:sdt>
        </w:tc>
        <w:tc>
          <w:tcPr>
            <w:tcW w:w="2160" w:type="dxa"/>
          </w:tcPr>
          <w:sdt>
            <w:sdtPr>
              <w:alias w:val="Reason for leaving"/>
              <w:id w:val="115336679"/>
              <w:placeholder>
                <w:docPart w:val="989FF019F39E4AF1A2F58F6F161A8362"/>
              </w:placeholder>
              <w:showingPlcHdr/>
              <w:dropDownList>
                <w:listItem w:value="Choose an item."/>
                <w:listItem w:displayText="1 | Personal reason" w:value="1 | Personal reason"/>
                <w:listItem w:displayText="2 | Medical benefits" w:value="2 | Medical benefits"/>
                <w:listItem w:displayText="3 | Quality of supervision" w:value="3 | Quality of supervision"/>
                <w:listItem w:displayText="4 | Work environment" w:value="4 | Work environment"/>
              </w:dropDownList>
            </w:sdtPr>
            <w:sdtEndPr/>
            <w:sdtContent>
              <w:p w:rsidR="00360050" w:rsidRDefault="00FD6041">
                <w:pPr>
                  <w:rPr>
                    <w:kern w:val="0"/>
                    <w14:ligatures w14:val="none"/>
                  </w:rPr>
                </w:pPr>
                <w:r>
                  <w:t>Choose an item.</w:t>
                </w:r>
              </w:p>
            </w:sdtContent>
          </w:sdt>
        </w:tc>
      </w:tr>
      <w:tr w:rsidR="00360050" w:rsidTr="00360050">
        <w:tc>
          <w:tcPr>
            <w:tcW w:w="582" w:type="dxa"/>
          </w:tcPr>
          <w:p w:rsidR="00360050" w:rsidRDefault="00FD6041">
            <w:pPr>
              <w:pStyle w:val="Numbers"/>
              <w:spacing w:before="40"/>
            </w:pPr>
            <w:r>
              <w:t>2</w:t>
            </w:r>
          </w:p>
        </w:tc>
        <w:tc>
          <w:tcPr>
            <w:tcW w:w="8058" w:type="dxa"/>
          </w:tcPr>
          <w:p w:rsidR="00360050" w:rsidRDefault="00360050">
            <w:pPr>
              <w:spacing w:before="40"/>
            </w:pPr>
          </w:p>
          <w:p w:rsidR="00B10530" w:rsidRDefault="00B10530">
            <w:pPr>
              <w:spacing w:before="40"/>
            </w:pPr>
            <w:r>
              <w:t>Nnfnrjmrjmrjjmtjmjmrnn tar gnngngnmgmnmngjmmgm mfmcjvjjgjgjj</w:t>
            </w:r>
          </w:p>
          <w:p w:rsidR="00B10530" w:rsidRDefault="00B10530">
            <w:pPr>
              <w:spacing w:before="40"/>
            </w:pPr>
          </w:p>
        </w:tc>
        <w:tc>
          <w:tcPr>
            <w:tcW w:w="2160" w:type="dxa"/>
          </w:tcPr>
          <w:p w:rsidR="00360050" w:rsidRDefault="00360050"/>
        </w:tc>
      </w:tr>
      <w:tr w:rsidR="00360050" w:rsidTr="00360050">
        <w:tc>
          <w:tcPr>
            <w:tcW w:w="582" w:type="dxa"/>
          </w:tcPr>
          <w:p w:rsidR="00360050" w:rsidRDefault="00FD6041">
            <w:pPr>
              <w:pStyle w:val="Numbers"/>
              <w:spacing w:before="40"/>
            </w:pPr>
            <w:r>
              <w:t>3</w:t>
            </w:r>
          </w:p>
        </w:tc>
        <w:tc>
          <w:tcPr>
            <w:tcW w:w="8058" w:type="dxa"/>
          </w:tcPr>
          <w:sdt>
            <w:sdtPr>
              <w:id w:val="-440303488"/>
              <w:placeholder>
                <w:docPart w:val="68B7B1E425B645C4A201B79171255672"/>
              </w:placeholder>
              <w:temporary/>
              <w:showingPlcHdr/>
              <w15:appearance w15:val="hidden"/>
            </w:sdtPr>
            <w:sdtEndPr/>
            <w:sdtContent>
              <w:p w:rsidR="00360050" w:rsidRDefault="00FD6041">
                <w:pPr>
                  <w:pStyle w:val="List"/>
                </w:pPr>
                <w:r>
                  <w:rPr>
                    <w:rStyle w:val="PlaceholderText"/>
                    <w:color w:val="637052" w:themeColor="text2"/>
                  </w:rPr>
                  <w:t>What suggestions for improvement do you have for us?</w:t>
                </w:r>
              </w:p>
            </w:sdtContent>
          </w:sdt>
          <w:sdt>
            <w:sdtPr>
              <w:id w:val="1125890424"/>
              <w:placeholder>
                <w:docPart w:val="75F23225C2EE428B8ADA4422CDE1CC35"/>
              </w:placeholder>
              <w:temporary/>
              <w:showingPlcHdr/>
              <w15:appearance w15:val="hidden"/>
            </w:sdtPr>
            <w:sdtEndPr/>
            <w:sdtContent>
              <w:p w:rsidR="00360050" w:rsidRDefault="00FD6041">
                <w:r>
                  <w:t>[Click here to enter text.]</w:t>
                </w:r>
              </w:p>
            </w:sdtContent>
          </w:sdt>
        </w:tc>
        <w:tc>
          <w:tcPr>
            <w:tcW w:w="2160" w:type="dxa"/>
          </w:tcPr>
          <w:p w:rsidR="00360050" w:rsidRDefault="00360050">
            <w:pPr>
              <w:rPr>
                <w:kern w:val="0"/>
                <w14:ligatures w14:val="none"/>
              </w:rPr>
            </w:pPr>
          </w:p>
        </w:tc>
      </w:tr>
      <w:tr w:rsidR="00360050" w:rsidTr="00360050">
        <w:tc>
          <w:tcPr>
            <w:tcW w:w="582" w:type="dxa"/>
          </w:tcPr>
          <w:p w:rsidR="00360050" w:rsidRDefault="00FD6041">
            <w:pPr>
              <w:pStyle w:val="Numbers"/>
              <w:spacing w:before="40"/>
            </w:pPr>
            <w:r>
              <w:t>4</w:t>
            </w:r>
          </w:p>
        </w:tc>
        <w:tc>
          <w:tcPr>
            <w:tcW w:w="8058" w:type="dxa"/>
          </w:tcPr>
          <w:sdt>
            <w:sdtPr>
              <w:id w:val="99697127"/>
              <w:placeholder>
                <w:docPart w:val="4D16187F2DF54D6A95DB4758AC9DA0D4"/>
              </w:placeholder>
              <w:temporary/>
              <w:showingPlcHdr/>
              <w15:appearance w15:val="hidden"/>
            </w:sdtPr>
            <w:sdtEndPr/>
            <w:sdtContent>
              <w:p w:rsidR="00360050" w:rsidRDefault="00FD6041">
                <w:pPr>
                  <w:pStyle w:val="List"/>
                </w:pPr>
                <w:r>
                  <w:rPr>
                    <w:rStyle w:val="PlaceholderText"/>
                    <w:color w:val="637052" w:themeColor="text2"/>
                  </w:rPr>
                  <w:t xml:space="preserve">If we </w:t>
                </w:r>
                <w:r>
                  <w:rPr>
                    <w:rStyle w:val="PlaceholderText"/>
                    <w:color w:val="637052" w:themeColor="text2"/>
                  </w:rPr>
                  <w:t>implemented those suggestions, would you return to work here?</w:t>
                </w:r>
              </w:p>
            </w:sdtContent>
          </w:sdt>
        </w:tc>
        <w:tc>
          <w:tcPr>
            <w:tcW w:w="2160" w:type="dxa"/>
          </w:tcPr>
          <w:sdt>
            <w:sdtPr>
              <w:alias w:val="Yes or No"/>
              <w:id w:val="-1324817391"/>
              <w:placeholder>
                <w:docPart w:val="0663D8C251034696961633DA7555282F"/>
              </w:placeholder>
              <w:showingPlcHdr/>
              <w:dropDownList>
                <w:listItem w:value="Choose an item."/>
                <w:listItem w:displayText="1 | Yes" w:value="1 | Yes"/>
                <w:listItem w:displayText="2 | No" w:value="2 | No"/>
              </w:dropDownList>
            </w:sdtPr>
            <w:sdtEndPr/>
            <w:sdtContent>
              <w:p w:rsidR="00360050" w:rsidRDefault="00FD6041">
                <w:r>
                  <w:rPr>
                    <w:rStyle w:val="PlaceholderText"/>
                    <w:color w:val="auto"/>
                  </w:rPr>
                  <w:t>Choose an item.</w:t>
                </w:r>
              </w:p>
            </w:sdtContent>
          </w:sdt>
        </w:tc>
      </w:tr>
      <w:tr w:rsidR="00360050" w:rsidTr="00360050">
        <w:tc>
          <w:tcPr>
            <w:tcW w:w="582" w:type="dxa"/>
          </w:tcPr>
          <w:p w:rsidR="00360050" w:rsidRDefault="00FD6041">
            <w:pPr>
              <w:pStyle w:val="Numbers"/>
              <w:spacing w:before="40"/>
            </w:pPr>
            <w:r>
              <w:t>5</w:t>
            </w:r>
          </w:p>
        </w:tc>
        <w:tc>
          <w:tcPr>
            <w:tcW w:w="8058" w:type="dxa"/>
          </w:tcPr>
          <w:sdt>
            <w:sdtPr>
              <w:id w:val="929323282"/>
              <w:placeholder>
                <w:docPart w:val="E9F119617A994CA8A42492E1FE8D4355"/>
              </w:placeholder>
              <w:temporary/>
              <w:showingPlcHdr/>
              <w15:appearance w15:val="hidden"/>
            </w:sdtPr>
            <w:sdtEndPr/>
            <w:sdtContent>
              <w:p w:rsidR="00360050" w:rsidRDefault="00FD6041">
                <w:pPr>
                  <w:pStyle w:val="List"/>
                </w:pPr>
                <w:r>
                  <w:rPr>
                    <w:rStyle w:val="PlaceholderText"/>
                    <w:color w:val="637052" w:themeColor="text2"/>
                  </w:rPr>
                  <w:t>Would you recommend this company to your friends as a good place to work?</w:t>
                </w:r>
              </w:p>
            </w:sdtContent>
          </w:sdt>
        </w:tc>
        <w:tc>
          <w:tcPr>
            <w:tcW w:w="2160" w:type="dxa"/>
          </w:tcPr>
          <w:sdt>
            <w:sdtPr>
              <w:alias w:val="Yes or No"/>
              <w:id w:val="242918100"/>
              <w:placeholder>
                <w:docPart w:val="0663D8C251034696961633DA7555282F"/>
              </w:placeholder>
              <w:showingPlcHdr/>
              <w:dropDownList>
                <w:listItem w:value="Choose an item."/>
                <w:listItem w:displayText="1 | Yes" w:value="1 | Yes"/>
                <w:listItem w:displayText="2 | No" w:value="2 | No"/>
              </w:dropDownList>
            </w:sdtPr>
            <w:sdtEndPr/>
            <w:sdtContent>
              <w:p w:rsidR="00360050" w:rsidRDefault="00FD6041">
                <w:r>
                  <w:rPr>
                    <w:rStyle w:val="PlaceholderText"/>
                    <w:color w:val="auto"/>
                  </w:rPr>
                  <w:t>Choose an item.</w:t>
                </w:r>
              </w:p>
            </w:sdtContent>
          </w:sdt>
        </w:tc>
      </w:tr>
      <w:tr w:rsidR="00360050" w:rsidTr="00360050">
        <w:tc>
          <w:tcPr>
            <w:tcW w:w="582" w:type="dxa"/>
          </w:tcPr>
          <w:p w:rsidR="00360050" w:rsidRDefault="00FD6041">
            <w:pPr>
              <w:pStyle w:val="Numbers"/>
              <w:spacing w:before="40"/>
            </w:pPr>
            <w:r>
              <w:t>6</w:t>
            </w:r>
          </w:p>
        </w:tc>
        <w:tc>
          <w:tcPr>
            <w:tcW w:w="8058" w:type="dxa"/>
          </w:tcPr>
          <w:sdt>
            <w:sdtPr>
              <w:id w:val="1546565628"/>
              <w:placeholder>
                <w:docPart w:val="14EF1A49444142D180A96DDA528442D0"/>
              </w:placeholder>
              <w:temporary/>
              <w:showingPlcHdr/>
              <w15:appearance w15:val="hidden"/>
            </w:sdtPr>
            <w:sdtEndPr/>
            <w:sdtContent>
              <w:p w:rsidR="00360050" w:rsidRDefault="00FD6041">
                <w:pPr>
                  <w:pStyle w:val="List"/>
                </w:pPr>
                <w:r>
                  <w:rPr>
                    <w:rStyle w:val="PlaceholderText"/>
                    <w:color w:val="637052" w:themeColor="text2"/>
                  </w:rPr>
                  <w:t>I believe that I was treated like a valuable member of the company.</w:t>
                </w:r>
              </w:p>
            </w:sdtContent>
          </w:sdt>
        </w:tc>
        <w:tc>
          <w:tcPr>
            <w:tcW w:w="2160" w:type="dxa"/>
          </w:tcPr>
          <w:sdt>
            <w:sdtPr>
              <w:alias w:val="Rate questions on a scale of 1 - 4"/>
              <w:tag w:val="Rate questions on a scale of 1 - 5"/>
              <w:id w:val="-1731071416"/>
              <w:placeholder>
                <w:docPart w:val="0663D8C251034696961633DA7555282F"/>
              </w:placeholder>
              <w:showingPlcHdr/>
              <w:dropDownList>
                <w:listItem w:value="Choose an item."/>
                <w:listItem w:displayText="1 | Strongly agree" w:value="1 | Strongly agree"/>
                <w:listItem w:displayText="2 | Somewhat agree" w:value="2 | Somewhat agree"/>
                <w:listItem w:displayText="3 | Somewhat disagree" w:value="3 | Somewhat disagree"/>
                <w:listItem w:displayText="4 | Strongly disagree" w:value="4 | Strongly disagree"/>
              </w:dropDownList>
            </w:sdtPr>
            <w:sdtEndPr/>
            <w:sdtContent>
              <w:p w:rsidR="00360050" w:rsidRDefault="00FD6041">
                <w:pPr>
                  <w:rPr>
                    <w:kern w:val="0"/>
                    <w14:ligatures w14:val="none"/>
                  </w:rPr>
                </w:pPr>
                <w:r>
                  <w:rPr>
                    <w:rStyle w:val="PlaceholderText"/>
                    <w:color w:val="auto"/>
                  </w:rPr>
                  <w:t>Choose an item.</w:t>
                </w:r>
              </w:p>
            </w:sdtContent>
          </w:sdt>
        </w:tc>
      </w:tr>
      <w:tr w:rsidR="00360050" w:rsidTr="00360050">
        <w:tc>
          <w:tcPr>
            <w:tcW w:w="582" w:type="dxa"/>
          </w:tcPr>
          <w:p w:rsidR="00360050" w:rsidRDefault="00FD6041">
            <w:pPr>
              <w:pStyle w:val="Numbers"/>
              <w:spacing w:before="40"/>
            </w:pPr>
            <w:r>
              <w:t>7</w:t>
            </w:r>
          </w:p>
        </w:tc>
        <w:tc>
          <w:tcPr>
            <w:tcW w:w="8058" w:type="dxa"/>
          </w:tcPr>
          <w:sdt>
            <w:sdtPr>
              <w:id w:val="-1255509484"/>
              <w:placeholder>
                <w:docPart w:val="B4A27640A6C3465EBEBBBFB01730FE7B"/>
              </w:placeholder>
              <w:temporary/>
              <w:showingPlcHdr/>
              <w15:appearance w15:val="hidden"/>
            </w:sdtPr>
            <w:sdtEndPr/>
            <w:sdtContent>
              <w:p w:rsidR="00360050" w:rsidRDefault="00FD6041">
                <w:pPr>
                  <w:pStyle w:val="List"/>
                </w:pPr>
                <w:r>
                  <w:rPr>
                    <w:rStyle w:val="PlaceholderText"/>
                    <w:color w:val="637052" w:themeColor="text2"/>
                  </w:rPr>
                  <w:t>My immediate supervisor let me know when I was doing a good job.</w:t>
                </w:r>
              </w:p>
            </w:sdtContent>
          </w:sdt>
        </w:tc>
        <w:tc>
          <w:tcPr>
            <w:tcW w:w="2160" w:type="dxa"/>
          </w:tcPr>
          <w:sdt>
            <w:sdtPr>
              <w:alias w:val="Rate questions on a scale of 1 - 4"/>
              <w:tag w:val="Rate questions on a scale of 1 - 5"/>
              <w:id w:val="-1968956322"/>
              <w:placeholder>
                <w:docPart w:val="0663D8C251034696961633DA7555282F"/>
              </w:placeholder>
              <w:showingPlcHdr/>
              <w:dropDownList>
                <w:listItem w:value="Choose an item."/>
                <w:listItem w:displayText="1 | Strongly agree" w:value="1 | Strongly agree"/>
                <w:listItem w:displayText="2 | Somewhat agree" w:value="2 | Somewhat agree"/>
                <w:listItem w:displayText="3 | Somewhat disagree" w:value="3 | Somewhat disagree"/>
                <w:listItem w:displayText="4 | Strongly disagree" w:value="4 | Strongly disagree"/>
              </w:dropDownList>
            </w:sdtPr>
            <w:sdtEndPr/>
            <w:sdtContent>
              <w:p w:rsidR="00360050" w:rsidRDefault="00FD6041">
                <w:r>
                  <w:rPr>
                    <w:rStyle w:val="PlaceholderText"/>
                    <w:color w:val="auto"/>
                  </w:rPr>
                  <w:t>Choose an item.</w:t>
                </w:r>
              </w:p>
            </w:sdtContent>
          </w:sdt>
        </w:tc>
      </w:tr>
      <w:tr w:rsidR="00360050" w:rsidTr="00360050">
        <w:tc>
          <w:tcPr>
            <w:tcW w:w="582" w:type="dxa"/>
          </w:tcPr>
          <w:p w:rsidR="00360050" w:rsidRDefault="00FD6041">
            <w:pPr>
              <w:pStyle w:val="Numbers"/>
              <w:spacing w:before="40"/>
            </w:pPr>
            <w:r>
              <w:t>8</w:t>
            </w:r>
          </w:p>
        </w:tc>
        <w:tc>
          <w:tcPr>
            <w:tcW w:w="8058" w:type="dxa"/>
          </w:tcPr>
          <w:sdt>
            <w:sdtPr>
              <w:id w:val="-724451287"/>
              <w:placeholder>
                <w:docPart w:val="E540FD3279764183B7446DE4ED46E01C"/>
              </w:placeholder>
              <w:temporary/>
              <w:showingPlcHdr/>
              <w15:appearance w15:val="hidden"/>
            </w:sdtPr>
            <w:sdtEndPr/>
            <w:sdtContent>
              <w:p w:rsidR="00360050" w:rsidRDefault="00FD6041">
                <w:pPr>
                  <w:pStyle w:val="List"/>
                </w:pPr>
                <w:r>
                  <w:t>I felt free to suggest to my supervisor changes that would improve my department.</w:t>
                </w:r>
              </w:p>
            </w:sdtContent>
          </w:sdt>
        </w:tc>
        <w:tc>
          <w:tcPr>
            <w:tcW w:w="2160" w:type="dxa"/>
          </w:tcPr>
          <w:sdt>
            <w:sdtPr>
              <w:alias w:val="Rate questions on a scale of 1 - 4"/>
              <w:tag w:val="Rate questions on a scale of 1 - 5"/>
              <w:id w:val="-825272692"/>
              <w:placeholder>
                <w:docPart w:val="0663D8C251034696961633DA7555282F"/>
              </w:placeholder>
              <w:showingPlcHdr/>
              <w:dropDownList>
                <w:listItem w:value="Choose an item."/>
                <w:listItem w:displayText="1 | Strongly agree" w:value="1 | Strongly agree"/>
                <w:listItem w:displayText="2 | Somewhat agree" w:value="2 | Somewhat agree"/>
                <w:listItem w:displayText="3 | Somewhat disagree" w:value="3 | Somewhat disagree"/>
                <w:listItem w:displayText="4 | Strongly disagree" w:value="4 | Strongly disagree"/>
              </w:dropDownList>
            </w:sdtPr>
            <w:sdtEndPr/>
            <w:sdtContent>
              <w:p w:rsidR="00360050" w:rsidRDefault="00FD6041">
                <w:r>
                  <w:rPr>
                    <w:rStyle w:val="PlaceholderText"/>
                    <w:color w:val="auto"/>
                  </w:rPr>
                  <w:t>Choose an item.</w:t>
                </w:r>
              </w:p>
            </w:sdtContent>
          </w:sdt>
        </w:tc>
      </w:tr>
      <w:tr w:rsidR="00360050" w:rsidTr="00360050">
        <w:tc>
          <w:tcPr>
            <w:tcW w:w="582" w:type="dxa"/>
          </w:tcPr>
          <w:p w:rsidR="00360050" w:rsidRDefault="00FD6041">
            <w:pPr>
              <w:pStyle w:val="Numbers"/>
              <w:spacing w:before="40"/>
            </w:pPr>
            <w:r>
              <w:t>9</w:t>
            </w:r>
          </w:p>
        </w:tc>
        <w:tc>
          <w:tcPr>
            <w:tcW w:w="8058" w:type="dxa"/>
          </w:tcPr>
          <w:sdt>
            <w:sdtPr>
              <w:id w:val="1297866415"/>
              <w:placeholder>
                <w:docPart w:val="F7C34D67842C48E79197EE49C7EE66B7"/>
              </w:placeholder>
              <w:temporary/>
              <w:showingPlcHdr/>
              <w15:appearance w15:val="hidden"/>
            </w:sdtPr>
            <w:sdtEndPr/>
            <w:sdtContent>
              <w:p w:rsidR="00360050" w:rsidRDefault="00FD6041">
                <w:pPr>
                  <w:pStyle w:val="List"/>
                </w:pPr>
                <w:r>
                  <w:rPr>
                    <w:rStyle w:val="PlaceholderText"/>
                    <w:color w:val="637052" w:themeColor="text2"/>
                  </w:rPr>
                  <w:t xml:space="preserve">My job duties and responsibilities were </w:t>
                </w:r>
                <w:r>
                  <w:rPr>
                    <w:rStyle w:val="PlaceholderText"/>
                    <w:color w:val="637052" w:themeColor="text2"/>
                  </w:rPr>
                  <w:t>clearly defined.</w:t>
                </w:r>
              </w:p>
            </w:sdtContent>
          </w:sdt>
        </w:tc>
        <w:tc>
          <w:tcPr>
            <w:tcW w:w="2160" w:type="dxa"/>
          </w:tcPr>
          <w:sdt>
            <w:sdtPr>
              <w:alias w:val="Rate questions on a scale of 1 - 4"/>
              <w:tag w:val="Rate questions on a scale of 1 - 5"/>
              <w:id w:val="-1700455126"/>
              <w:placeholder>
                <w:docPart w:val="0663D8C251034696961633DA7555282F"/>
              </w:placeholder>
              <w:showingPlcHdr/>
              <w:dropDownList>
                <w:listItem w:value="Choose an item."/>
                <w:listItem w:displayText="1 | Strongly agree" w:value="1 | Strongly agree"/>
                <w:listItem w:displayText="2 | Somewhat agree" w:value="2 | Somewhat agree"/>
                <w:listItem w:displayText="3 | Somewhat disagree" w:value="3 | Somewhat disagree"/>
                <w:listItem w:displayText="4 | Strongly disagree" w:value="4 | Strongly disagree"/>
              </w:dropDownList>
            </w:sdtPr>
            <w:sdtEndPr/>
            <w:sdtContent>
              <w:p w:rsidR="00360050" w:rsidRDefault="00FD6041">
                <w:r>
                  <w:rPr>
                    <w:rStyle w:val="PlaceholderText"/>
                    <w:color w:val="auto"/>
                  </w:rPr>
                  <w:t>Choose an item.</w:t>
                </w:r>
              </w:p>
            </w:sdtContent>
          </w:sdt>
        </w:tc>
      </w:tr>
      <w:tr w:rsidR="00360050" w:rsidTr="00360050">
        <w:tc>
          <w:tcPr>
            <w:tcW w:w="582" w:type="dxa"/>
          </w:tcPr>
          <w:p w:rsidR="00360050" w:rsidRDefault="00FD6041">
            <w:pPr>
              <w:pStyle w:val="Numbers"/>
              <w:spacing w:before="40"/>
            </w:pPr>
            <w:r>
              <w:t>10</w:t>
            </w:r>
          </w:p>
        </w:tc>
        <w:tc>
          <w:tcPr>
            <w:tcW w:w="8058" w:type="dxa"/>
          </w:tcPr>
          <w:sdt>
            <w:sdtPr>
              <w:id w:val="930398190"/>
              <w:placeholder>
                <w:docPart w:val="16E12FEA6A354B1A94E87336D793FD1F"/>
              </w:placeholder>
              <w:temporary/>
              <w:showingPlcHdr/>
              <w15:appearance w15:val="hidden"/>
            </w:sdtPr>
            <w:sdtEndPr/>
            <w:sdtContent>
              <w:p w:rsidR="00360050" w:rsidRDefault="00FD6041">
                <w:pPr>
                  <w:pStyle w:val="List"/>
                </w:pPr>
                <w:r>
                  <w:rPr>
                    <w:rStyle w:val="PlaceholderText"/>
                    <w:color w:val="637052" w:themeColor="text2"/>
                  </w:rPr>
                  <w:t>I received the proper training in order to perform my job effectively.</w:t>
                </w:r>
              </w:p>
            </w:sdtContent>
          </w:sdt>
        </w:tc>
        <w:tc>
          <w:tcPr>
            <w:tcW w:w="2160" w:type="dxa"/>
          </w:tcPr>
          <w:sdt>
            <w:sdtPr>
              <w:alias w:val="Rate questions on a scale of 1 - 4"/>
              <w:tag w:val="Rate questions on a scale of 1 - 5"/>
              <w:id w:val="823867118"/>
              <w:placeholder>
                <w:docPart w:val="0663D8C251034696961633DA7555282F"/>
              </w:placeholder>
              <w:showingPlcHdr/>
              <w:dropDownList>
                <w:listItem w:value="Choose an item."/>
                <w:listItem w:displayText="1 | Strongly agree" w:value="1 | Strongly agree"/>
                <w:listItem w:displayText="2 | Somewhat agree" w:value="2 | Somewhat agree"/>
                <w:listItem w:displayText="3 | Somewhat disagree" w:value="3 | Somewhat disagree"/>
                <w:listItem w:displayText="4 | Strongly disagree" w:value="4 | Strongly disagree"/>
              </w:dropDownList>
            </w:sdtPr>
            <w:sdtEndPr/>
            <w:sdtContent>
              <w:p w:rsidR="00360050" w:rsidRDefault="00FD6041">
                <w:r>
                  <w:rPr>
                    <w:rStyle w:val="PlaceholderText"/>
                    <w:color w:val="auto"/>
                  </w:rPr>
                  <w:t>Choose an item.</w:t>
                </w:r>
              </w:p>
            </w:sdtContent>
          </w:sdt>
        </w:tc>
      </w:tr>
      <w:tr w:rsidR="00360050" w:rsidTr="00360050">
        <w:tc>
          <w:tcPr>
            <w:tcW w:w="582" w:type="dxa"/>
          </w:tcPr>
          <w:p w:rsidR="00360050" w:rsidRDefault="00FD6041">
            <w:pPr>
              <w:pStyle w:val="Numbers"/>
              <w:spacing w:before="40"/>
            </w:pPr>
            <w:r>
              <w:t>11</w:t>
            </w:r>
          </w:p>
        </w:tc>
        <w:tc>
          <w:tcPr>
            <w:tcW w:w="8058" w:type="dxa"/>
          </w:tcPr>
          <w:sdt>
            <w:sdtPr>
              <w:id w:val="1638606290"/>
              <w:placeholder>
                <w:docPart w:val="75571FE0D0A84DA4B7B4E5CE5F2198C1"/>
              </w:placeholder>
              <w:temporary/>
              <w:showingPlcHdr/>
              <w15:appearance w15:val="hidden"/>
            </w:sdtPr>
            <w:sdtEndPr/>
            <w:sdtContent>
              <w:p w:rsidR="00360050" w:rsidRDefault="00FD6041">
                <w:pPr>
                  <w:pStyle w:val="List"/>
                </w:pPr>
                <w:r>
                  <w:rPr>
                    <w:rStyle w:val="PlaceholderText"/>
                    <w:color w:val="637052" w:themeColor="text2"/>
                  </w:rPr>
                  <w:t>Employee problems and complaints were resolved fairly and promptly in my department.</w:t>
                </w:r>
              </w:p>
            </w:sdtContent>
          </w:sdt>
        </w:tc>
        <w:tc>
          <w:tcPr>
            <w:tcW w:w="2160" w:type="dxa"/>
          </w:tcPr>
          <w:sdt>
            <w:sdtPr>
              <w:alias w:val="Rate questions on a scale of 1 - 4"/>
              <w:tag w:val="Rate questions on a scale of 1 - 5"/>
              <w:id w:val="-1510286219"/>
              <w:placeholder>
                <w:docPart w:val="0663D8C251034696961633DA7555282F"/>
              </w:placeholder>
              <w:showingPlcHdr/>
              <w:dropDownList>
                <w:listItem w:value="Choose an item."/>
                <w:listItem w:displayText="1 | Strongly agree" w:value="1 | Strongly agree"/>
                <w:listItem w:displayText="2 | Somewhat agree" w:value="2 | Somewhat agree"/>
                <w:listItem w:displayText="3 | Somewhat disagree" w:value="3 | Somewhat disagree"/>
                <w:listItem w:displayText="4 | Strongly disagree" w:value="4 | Strongly disagree"/>
              </w:dropDownList>
            </w:sdtPr>
            <w:sdtEndPr/>
            <w:sdtContent>
              <w:p w:rsidR="00360050" w:rsidRDefault="00FD6041">
                <w:r>
                  <w:rPr>
                    <w:rStyle w:val="PlaceholderText"/>
                    <w:color w:val="auto"/>
                  </w:rPr>
                  <w:t>Choose an item.</w:t>
                </w:r>
              </w:p>
            </w:sdtContent>
          </w:sdt>
        </w:tc>
      </w:tr>
      <w:tr w:rsidR="00360050" w:rsidTr="00360050">
        <w:tc>
          <w:tcPr>
            <w:tcW w:w="582" w:type="dxa"/>
          </w:tcPr>
          <w:p w:rsidR="00360050" w:rsidRDefault="00FD6041">
            <w:pPr>
              <w:pStyle w:val="Numbers"/>
              <w:spacing w:before="40"/>
            </w:pPr>
            <w:r>
              <w:t>12</w:t>
            </w:r>
          </w:p>
        </w:tc>
        <w:tc>
          <w:tcPr>
            <w:tcW w:w="8058" w:type="dxa"/>
          </w:tcPr>
          <w:sdt>
            <w:sdtPr>
              <w:id w:val="779681300"/>
              <w:placeholder>
                <w:docPart w:val="1413489630AF49B09198297A863D8ECE"/>
              </w:placeholder>
              <w:temporary/>
              <w:showingPlcHdr/>
              <w15:appearance w15:val="hidden"/>
            </w:sdtPr>
            <w:sdtEndPr/>
            <w:sdtContent>
              <w:p w:rsidR="00360050" w:rsidRDefault="00FD6041">
                <w:pPr>
                  <w:pStyle w:val="List"/>
                </w:pPr>
                <w:r>
                  <w:rPr>
                    <w:rStyle w:val="PlaceholderText"/>
                    <w:color w:val="637052" w:themeColor="text2"/>
                  </w:rPr>
                  <w:t xml:space="preserve">If I had </w:t>
                </w:r>
                <w:r>
                  <w:rPr>
                    <w:rStyle w:val="PlaceholderText"/>
                    <w:color w:val="637052" w:themeColor="text2"/>
                  </w:rPr>
                  <w:t>questions or concerns, I felt comfortable speaking with:</w:t>
                </w:r>
              </w:p>
            </w:sdtContent>
          </w:sdt>
        </w:tc>
        <w:tc>
          <w:tcPr>
            <w:tcW w:w="2160" w:type="dxa"/>
          </w:tcPr>
          <w:p w:rsidR="00360050" w:rsidRDefault="00360050"/>
        </w:tc>
      </w:tr>
      <w:tr w:rsidR="00360050" w:rsidTr="00360050">
        <w:tc>
          <w:tcPr>
            <w:tcW w:w="582" w:type="dxa"/>
          </w:tcPr>
          <w:p w:rsidR="00360050" w:rsidRDefault="00360050">
            <w:pPr>
              <w:pStyle w:val="Numbers"/>
              <w:spacing w:before="40"/>
            </w:pPr>
          </w:p>
        </w:tc>
        <w:tc>
          <w:tcPr>
            <w:tcW w:w="8058" w:type="dxa"/>
          </w:tcPr>
          <w:sdt>
            <w:sdtPr>
              <w:id w:val="1468242243"/>
              <w:placeholder>
                <w:docPart w:val="B1E4C9A19F23404EBC20F13E6D416FB7"/>
              </w:placeholder>
              <w:temporary/>
              <w:showingPlcHdr/>
              <w15:appearance w15:val="hidden"/>
            </w:sdtPr>
            <w:sdtEndPr/>
            <w:sdtContent>
              <w:p w:rsidR="00360050" w:rsidRDefault="00FD6041">
                <w:pPr>
                  <w:pStyle w:val="List2"/>
                </w:pPr>
                <w:r>
                  <w:t>My immediate supervisor</w:t>
                </w:r>
              </w:p>
            </w:sdtContent>
          </w:sdt>
        </w:tc>
        <w:tc>
          <w:tcPr>
            <w:tcW w:w="2160" w:type="dxa"/>
          </w:tcPr>
          <w:sdt>
            <w:sdtPr>
              <w:alias w:val="Rate questions on a scale of 1 - 4"/>
              <w:tag w:val="Rate questions on a scale of 1 - 5"/>
              <w:id w:val="-551390181"/>
              <w:placeholder>
                <w:docPart w:val="0663D8C251034696961633DA7555282F"/>
              </w:placeholder>
              <w:showingPlcHdr/>
              <w:dropDownList>
                <w:listItem w:value="Choose an item."/>
                <w:listItem w:displayText="1 | Strongly agree" w:value="1 | Strongly agree"/>
                <w:listItem w:displayText="2 | Somewhat agree" w:value="2 | Somewhat agree"/>
                <w:listItem w:displayText="3 | Somewhat disagree" w:value="3 | Somewhat disagree"/>
                <w:listItem w:displayText="4 | Strongly disagree" w:value="4 | Strongly disagree"/>
              </w:dropDownList>
            </w:sdtPr>
            <w:sdtEndPr/>
            <w:sdtContent>
              <w:p w:rsidR="00360050" w:rsidRDefault="00FD6041">
                <w:pPr>
                  <w:rPr>
                    <w:kern w:val="0"/>
                    <w14:ligatures w14:val="none"/>
                  </w:rPr>
                </w:pPr>
                <w:r>
                  <w:rPr>
                    <w:rStyle w:val="PlaceholderText"/>
                    <w:color w:val="auto"/>
                  </w:rPr>
                  <w:t>Choose an item.</w:t>
                </w:r>
              </w:p>
            </w:sdtContent>
          </w:sdt>
        </w:tc>
      </w:tr>
      <w:tr w:rsidR="00360050" w:rsidTr="00360050">
        <w:tc>
          <w:tcPr>
            <w:tcW w:w="582" w:type="dxa"/>
          </w:tcPr>
          <w:p w:rsidR="00360050" w:rsidRDefault="00360050">
            <w:pPr>
              <w:pStyle w:val="Numbers"/>
              <w:spacing w:before="40"/>
            </w:pPr>
          </w:p>
        </w:tc>
        <w:tc>
          <w:tcPr>
            <w:tcW w:w="8058" w:type="dxa"/>
          </w:tcPr>
          <w:sdt>
            <w:sdtPr>
              <w:id w:val="-1802606719"/>
              <w:placeholder>
                <w:docPart w:val="28D020D4198444ABAE76E688344D1043"/>
              </w:placeholder>
              <w:temporary/>
              <w:showingPlcHdr/>
              <w15:appearance w15:val="hidden"/>
            </w:sdtPr>
            <w:sdtEndPr/>
            <w:sdtContent>
              <w:p w:rsidR="00360050" w:rsidRDefault="00FD6041">
                <w:pPr>
                  <w:pStyle w:val="List2"/>
                </w:pPr>
                <w:r>
                  <w:t>Upper management</w:t>
                </w:r>
              </w:p>
            </w:sdtContent>
          </w:sdt>
        </w:tc>
        <w:tc>
          <w:tcPr>
            <w:tcW w:w="2160" w:type="dxa"/>
          </w:tcPr>
          <w:sdt>
            <w:sdtPr>
              <w:alias w:val="Rate questions on a scale of 1 - 4"/>
              <w:tag w:val="Rate questions on a scale of 1 - 5"/>
              <w:id w:val="2082095118"/>
              <w:placeholder>
                <w:docPart w:val="0663D8C251034696961633DA7555282F"/>
              </w:placeholder>
              <w:showingPlcHdr/>
              <w:dropDownList>
                <w:listItem w:value="Choose an item."/>
                <w:listItem w:displayText="1 | Strongly agree" w:value="1 | Strongly agree"/>
                <w:listItem w:displayText="2 | Somewhat agree" w:value="2 | Somewhat agree"/>
                <w:listItem w:displayText="3 | Somewhat disagree" w:value="3 | Somewhat disagree"/>
                <w:listItem w:displayText="4 | Strongly disagree" w:value="4 | Strongly disagree"/>
              </w:dropDownList>
            </w:sdtPr>
            <w:sdtEndPr/>
            <w:sdtContent>
              <w:p w:rsidR="00360050" w:rsidRDefault="00FD6041">
                <w:pPr>
                  <w:rPr>
                    <w:kern w:val="0"/>
                    <w14:ligatures w14:val="none"/>
                  </w:rPr>
                </w:pPr>
                <w:r>
                  <w:rPr>
                    <w:rStyle w:val="PlaceholderText"/>
                    <w:color w:val="auto"/>
                  </w:rPr>
                  <w:t>Choose an item.</w:t>
                </w:r>
              </w:p>
            </w:sdtContent>
          </w:sdt>
        </w:tc>
      </w:tr>
      <w:tr w:rsidR="00360050" w:rsidTr="00360050">
        <w:tc>
          <w:tcPr>
            <w:tcW w:w="582" w:type="dxa"/>
          </w:tcPr>
          <w:p w:rsidR="00360050" w:rsidRDefault="00360050">
            <w:pPr>
              <w:pStyle w:val="Numbers"/>
              <w:spacing w:before="40"/>
            </w:pPr>
          </w:p>
        </w:tc>
        <w:tc>
          <w:tcPr>
            <w:tcW w:w="8058" w:type="dxa"/>
          </w:tcPr>
          <w:sdt>
            <w:sdtPr>
              <w:id w:val="110328220"/>
              <w:placeholder>
                <w:docPart w:val="E59F70DD96E74D179152DEC1DB5FD14C"/>
              </w:placeholder>
              <w:temporary/>
              <w:showingPlcHdr/>
              <w15:appearance w15:val="hidden"/>
            </w:sdtPr>
            <w:sdtEndPr/>
            <w:sdtContent>
              <w:p w:rsidR="00360050" w:rsidRDefault="00FD6041">
                <w:pPr>
                  <w:pStyle w:val="List2"/>
                </w:pPr>
                <w:r>
                  <w:t>Human resources</w:t>
                </w:r>
              </w:p>
            </w:sdtContent>
          </w:sdt>
        </w:tc>
        <w:tc>
          <w:tcPr>
            <w:tcW w:w="2160" w:type="dxa"/>
          </w:tcPr>
          <w:sdt>
            <w:sdtPr>
              <w:alias w:val="Rate questions on a scale of 1 - 4"/>
              <w:tag w:val="Rate questions on a scale of 1 - 5"/>
              <w:id w:val="-1536185661"/>
              <w:placeholder>
                <w:docPart w:val="0663D8C251034696961633DA7555282F"/>
              </w:placeholder>
              <w:showingPlcHdr/>
              <w:dropDownList>
                <w:listItem w:value="Choose an item."/>
                <w:listItem w:displayText="1 | Strongly agree" w:value="1 | Strongly agree"/>
                <w:listItem w:displayText="2 | Somewhat agree" w:value="2 | Somewhat agree"/>
                <w:listItem w:displayText="3 | Somewhat disagree" w:value="3 | Somewhat disagree"/>
                <w:listItem w:displayText="4 | Strongly disagree" w:value="4 | Strongly disagree"/>
              </w:dropDownList>
            </w:sdtPr>
            <w:sdtEndPr/>
            <w:sdtContent>
              <w:p w:rsidR="00360050" w:rsidRDefault="00FD6041">
                <w:pPr>
                  <w:rPr>
                    <w:kern w:val="0"/>
                    <w14:ligatures w14:val="none"/>
                  </w:rPr>
                </w:pPr>
                <w:r>
                  <w:rPr>
                    <w:rStyle w:val="PlaceholderText"/>
                    <w:color w:val="auto"/>
                  </w:rPr>
                  <w:t>Choose an item.</w:t>
                </w:r>
              </w:p>
            </w:sdtContent>
          </w:sdt>
        </w:tc>
      </w:tr>
      <w:tr w:rsidR="00360050" w:rsidTr="00360050">
        <w:tc>
          <w:tcPr>
            <w:tcW w:w="582" w:type="dxa"/>
          </w:tcPr>
          <w:p w:rsidR="00360050" w:rsidRDefault="00FD6041">
            <w:pPr>
              <w:pStyle w:val="Numbers"/>
              <w:spacing w:before="40"/>
            </w:pPr>
            <w:r>
              <w:t>13</w:t>
            </w:r>
          </w:p>
        </w:tc>
        <w:tc>
          <w:tcPr>
            <w:tcW w:w="8058" w:type="dxa"/>
          </w:tcPr>
          <w:sdt>
            <w:sdtPr>
              <w:id w:val="-1204095712"/>
              <w:placeholder>
                <w:docPart w:val="0310C0190689475D834A288B3B1550B9"/>
              </w:placeholder>
              <w:temporary/>
              <w:showingPlcHdr/>
              <w15:appearance w15:val="hidden"/>
            </w:sdtPr>
            <w:sdtEndPr/>
            <w:sdtContent>
              <w:p w:rsidR="00360050" w:rsidRDefault="00FD6041">
                <w:pPr>
                  <w:pStyle w:val="List"/>
                </w:pPr>
                <w:r>
                  <w:t xml:space="preserve">I was kept well informed about the company, its policies and </w:t>
                </w:r>
                <w:r>
                  <w:t>procedures, and other important information.</w:t>
                </w:r>
              </w:p>
            </w:sdtContent>
          </w:sdt>
        </w:tc>
        <w:tc>
          <w:tcPr>
            <w:tcW w:w="2160" w:type="dxa"/>
          </w:tcPr>
          <w:sdt>
            <w:sdtPr>
              <w:alias w:val="Rate questions on a scale of 1 - 4"/>
              <w:tag w:val="Rate questions on a scale of 1 - 5"/>
              <w:id w:val="100692857"/>
              <w:placeholder>
                <w:docPart w:val="0663D8C251034696961633DA7555282F"/>
              </w:placeholder>
              <w:showingPlcHdr/>
              <w:dropDownList>
                <w:listItem w:value="Choose an item."/>
                <w:listItem w:displayText="1 | Strongly agree" w:value="1 | Strongly agree"/>
                <w:listItem w:displayText="2 | Somewhat agree" w:value="2 | Somewhat agree"/>
                <w:listItem w:displayText="3 | Somewhat disagree" w:value="3 | Somewhat disagree"/>
                <w:listItem w:displayText="4 | Strongly disagree" w:value="4 | Strongly disagree"/>
              </w:dropDownList>
            </w:sdtPr>
            <w:sdtEndPr/>
            <w:sdtContent>
              <w:p w:rsidR="00360050" w:rsidRDefault="00FD6041">
                <w:pPr>
                  <w:rPr>
                    <w:kern w:val="0"/>
                    <w14:ligatures w14:val="none"/>
                  </w:rPr>
                </w:pPr>
                <w:r>
                  <w:rPr>
                    <w:rStyle w:val="PlaceholderText"/>
                    <w:color w:val="auto"/>
                  </w:rPr>
                  <w:t>Choose an item.</w:t>
                </w:r>
              </w:p>
            </w:sdtContent>
          </w:sdt>
        </w:tc>
      </w:tr>
      <w:tr w:rsidR="00360050" w:rsidTr="00360050">
        <w:tc>
          <w:tcPr>
            <w:tcW w:w="582" w:type="dxa"/>
          </w:tcPr>
          <w:p w:rsidR="00360050" w:rsidRDefault="00FD6041">
            <w:pPr>
              <w:pStyle w:val="Numbers"/>
              <w:spacing w:before="40"/>
            </w:pPr>
            <w:r>
              <w:t>14</w:t>
            </w:r>
          </w:p>
        </w:tc>
        <w:tc>
          <w:tcPr>
            <w:tcW w:w="8058" w:type="dxa"/>
          </w:tcPr>
          <w:sdt>
            <w:sdtPr>
              <w:id w:val="786702876"/>
              <w:placeholder>
                <w:docPart w:val="AE06D9FF97FA46C9853EEA2A7C6C178B"/>
              </w:placeholder>
              <w:temporary/>
              <w:showingPlcHdr/>
              <w15:appearance w15:val="hidden"/>
            </w:sdtPr>
            <w:sdtEndPr/>
            <w:sdtContent>
              <w:p w:rsidR="00360050" w:rsidRDefault="00FD6041">
                <w:pPr>
                  <w:pStyle w:val="List"/>
                </w:pPr>
                <w:r>
                  <w:t>I felt that the company provided me with job security.</w:t>
                </w:r>
              </w:p>
            </w:sdtContent>
          </w:sdt>
        </w:tc>
        <w:tc>
          <w:tcPr>
            <w:tcW w:w="2160" w:type="dxa"/>
          </w:tcPr>
          <w:sdt>
            <w:sdtPr>
              <w:alias w:val="Rate questions on a scale of 1 - 4"/>
              <w:tag w:val="Rate questions on a scale of 1 - 5"/>
              <w:id w:val="1057746651"/>
              <w:placeholder>
                <w:docPart w:val="0663D8C251034696961633DA7555282F"/>
              </w:placeholder>
              <w:showingPlcHdr/>
              <w:dropDownList>
                <w:listItem w:value="Choose an item."/>
                <w:listItem w:displayText="1 | Strongly agree" w:value="1 | Strongly agree"/>
                <w:listItem w:displayText="2 | Somewhat agree" w:value="2 | Somewhat agree"/>
                <w:listItem w:displayText="3 | Somewhat disagree" w:value="3 | Somewhat disagree"/>
                <w:listItem w:displayText="4 | Strongly disagree" w:value="4 | Strongly disagree"/>
              </w:dropDownList>
            </w:sdtPr>
            <w:sdtEndPr/>
            <w:sdtContent>
              <w:p w:rsidR="00360050" w:rsidRDefault="00FD6041">
                <w:pPr>
                  <w:rPr>
                    <w:kern w:val="0"/>
                    <w14:ligatures w14:val="none"/>
                  </w:rPr>
                </w:pPr>
                <w:r>
                  <w:rPr>
                    <w:rStyle w:val="PlaceholderText"/>
                    <w:color w:val="auto"/>
                  </w:rPr>
                  <w:t>Choose an item.</w:t>
                </w:r>
              </w:p>
            </w:sdtContent>
          </w:sdt>
        </w:tc>
      </w:tr>
      <w:tr w:rsidR="00360050" w:rsidTr="00360050">
        <w:tc>
          <w:tcPr>
            <w:tcW w:w="582" w:type="dxa"/>
          </w:tcPr>
          <w:p w:rsidR="00360050" w:rsidRDefault="00FD6041">
            <w:pPr>
              <w:pStyle w:val="Numbers"/>
              <w:spacing w:before="40"/>
            </w:pPr>
            <w:r>
              <w:t>15</w:t>
            </w:r>
          </w:p>
        </w:tc>
        <w:tc>
          <w:tcPr>
            <w:tcW w:w="8058" w:type="dxa"/>
          </w:tcPr>
          <w:sdt>
            <w:sdtPr>
              <w:id w:val="-383637616"/>
              <w:placeholder>
                <w:docPart w:val="B7A03F8E829349F588E44BC93707C7D0"/>
              </w:placeholder>
              <w:temporary/>
              <w:showingPlcHdr/>
              <w15:appearance w15:val="hidden"/>
            </w:sdtPr>
            <w:sdtEndPr/>
            <w:sdtContent>
              <w:p w:rsidR="00360050" w:rsidRDefault="00FD6041">
                <w:pPr>
                  <w:pStyle w:val="List"/>
                </w:pPr>
                <w:r>
                  <w:t xml:space="preserve">Please rate the benefits that you received at the company (keeping in mind the benefits offered by other </w:t>
                </w:r>
                <w:r>
                  <w:t>companies that you have worked for):</w:t>
                </w:r>
              </w:p>
            </w:sdtContent>
          </w:sdt>
        </w:tc>
        <w:tc>
          <w:tcPr>
            <w:tcW w:w="2160" w:type="dxa"/>
          </w:tcPr>
          <w:p w:rsidR="00360050" w:rsidRDefault="00360050"/>
        </w:tc>
      </w:tr>
      <w:tr w:rsidR="00360050" w:rsidTr="00360050">
        <w:tc>
          <w:tcPr>
            <w:tcW w:w="582" w:type="dxa"/>
          </w:tcPr>
          <w:p w:rsidR="00360050" w:rsidRDefault="00360050">
            <w:pPr>
              <w:pStyle w:val="Numbers"/>
              <w:spacing w:before="40"/>
            </w:pPr>
          </w:p>
        </w:tc>
        <w:tc>
          <w:tcPr>
            <w:tcW w:w="8058" w:type="dxa"/>
          </w:tcPr>
          <w:sdt>
            <w:sdtPr>
              <w:id w:val="-1061949790"/>
              <w:placeholder>
                <w:docPart w:val="C708FE03F26A4A7A9022B929AFAA343C"/>
              </w:placeholder>
              <w:temporary/>
              <w:showingPlcHdr/>
              <w15:appearance w15:val="hidden"/>
            </w:sdtPr>
            <w:sdtEndPr/>
            <w:sdtContent>
              <w:p w:rsidR="00360050" w:rsidRDefault="00FD6041">
                <w:pPr>
                  <w:pStyle w:val="List2"/>
                </w:pPr>
                <w:r>
                  <w:t>Medical</w:t>
                </w:r>
              </w:p>
            </w:sdtContent>
          </w:sdt>
        </w:tc>
        <w:tc>
          <w:tcPr>
            <w:tcW w:w="2160" w:type="dxa"/>
          </w:tcPr>
          <w:sdt>
            <w:sdtPr>
              <w:alias w:val="Rate questions on a scale of 1 - 4"/>
              <w:tag w:val="Rate questions on a scale of 1 - 5"/>
              <w:id w:val="1089428553"/>
              <w:placeholder>
                <w:docPart w:val="0663D8C251034696961633DA7555282F"/>
              </w:placeholder>
              <w:showingPlcHdr/>
              <w:dropDownList>
                <w:listItem w:value="Choose an item."/>
                <w:listItem w:displayText="1 | Excellent" w:value="1 | Excellent"/>
                <w:listItem w:displayText="2 | Good" w:value="2 | Good"/>
                <w:listItem w:displayText="3 | Fair" w:value="3 | Fair"/>
                <w:listItem w:displayText="4 | Poor" w:value="4 | Poor"/>
              </w:dropDownList>
            </w:sdtPr>
            <w:sdtEndPr/>
            <w:sdtContent>
              <w:p w:rsidR="00360050" w:rsidRDefault="00FD6041">
                <w:pPr>
                  <w:rPr>
                    <w:kern w:val="0"/>
                    <w14:ligatures w14:val="none"/>
                  </w:rPr>
                </w:pPr>
                <w:r>
                  <w:rPr>
                    <w:rStyle w:val="PlaceholderText"/>
                    <w:color w:val="auto"/>
                  </w:rPr>
                  <w:t>Choose an item.</w:t>
                </w:r>
              </w:p>
            </w:sdtContent>
          </w:sdt>
        </w:tc>
      </w:tr>
      <w:tr w:rsidR="00360050" w:rsidTr="00360050">
        <w:tc>
          <w:tcPr>
            <w:tcW w:w="582" w:type="dxa"/>
          </w:tcPr>
          <w:p w:rsidR="00360050" w:rsidRDefault="00360050">
            <w:pPr>
              <w:pStyle w:val="Numbers"/>
              <w:spacing w:before="40"/>
            </w:pPr>
          </w:p>
        </w:tc>
        <w:tc>
          <w:tcPr>
            <w:tcW w:w="8058" w:type="dxa"/>
          </w:tcPr>
          <w:sdt>
            <w:sdtPr>
              <w:id w:val="998157062"/>
              <w:placeholder>
                <w:docPart w:val="BFA2AB9353F74530ACEE13B746ED2E6C"/>
              </w:placeholder>
              <w:temporary/>
              <w:showingPlcHdr/>
              <w15:appearance w15:val="hidden"/>
            </w:sdtPr>
            <w:sdtEndPr/>
            <w:sdtContent>
              <w:p w:rsidR="00360050" w:rsidRDefault="00FD6041">
                <w:pPr>
                  <w:pStyle w:val="List2"/>
                </w:pPr>
                <w:r>
                  <w:t>Dental</w:t>
                </w:r>
              </w:p>
            </w:sdtContent>
          </w:sdt>
        </w:tc>
        <w:tc>
          <w:tcPr>
            <w:tcW w:w="2160" w:type="dxa"/>
          </w:tcPr>
          <w:sdt>
            <w:sdtPr>
              <w:alias w:val="Rate questions on a scale of 1 - 4"/>
              <w:tag w:val="Rate questions on a scale of 1 - 5"/>
              <w:id w:val="1694960574"/>
              <w:placeholder>
                <w:docPart w:val="0663D8C251034696961633DA7555282F"/>
              </w:placeholder>
              <w:showingPlcHdr/>
              <w:dropDownList>
                <w:listItem w:value="Choose an item."/>
                <w:listItem w:displayText="1 | Excellent" w:value="1 | Excellent"/>
                <w:listItem w:displayText="2 | Good" w:value="2 | Good"/>
                <w:listItem w:displayText="3 | Fair" w:value="3 | Fair"/>
                <w:listItem w:displayText="4 | Poor" w:value="4 | Poor"/>
              </w:dropDownList>
            </w:sdtPr>
            <w:sdtEndPr/>
            <w:sdtContent>
              <w:p w:rsidR="00360050" w:rsidRDefault="00FD6041">
                <w:pPr>
                  <w:rPr>
                    <w:kern w:val="0"/>
                    <w14:ligatures w14:val="none"/>
                  </w:rPr>
                </w:pPr>
                <w:r>
                  <w:rPr>
                    <w:rStyle w:val="PlaceholderText"/>
                    <w:color w:val="auto"/>
                  </w:rPr>
                  <w:t>Choose an item.</w:t>
                </w:r>
              </w:p>
            </w:sdtContent>
          </w:sdt>
        </w:tc>
      </w:tr>
      <w:tr w:rsidR="00360050" w:rsidTr="00360050">
        <w:tc>
          <w:tcPr>
            <w:tcW w:w="582" w:type="dxa"/>
          </w:tcPr>
          <w:p w:rsidR="00360050" w:rsidRDefault="00360050">
            <w:pPr>
              <w:pStyle w:val="Numbers"/>
              <w:spacing w:before="40"/>
            </w:pPr>
          </w:p>
        </w:tc>
        <w:tc>
          <w:tcPr>
            <w:tcW w:w="8058" w:type="dxa"/>
          </w:tcPr>
          <w:sdt>
            <w:sdtPr>
              <w:id w:val="1668518260"/>
              <w:placeholder>
                <w:docPart w:val="4A12CBC85ADA42BC8B520B83A42B1F47"/>
              </w:placeholder>
              <w:temporary/>
              <w:showingPlcHdr/>
              <w15:appearance w15:val="hidden"/>
            </w:sdtPr>
            <w:sdtEndPr/>
            <w:sdtContent>
              <w:p w:rsidR="00360050" w:rsidRDefault="00FD6041">
                <w:pPr>
                  <w:pStyle w:val="List2"/>
                </w:pPr>
                <w:r>
                  <w:t>Vision</w:t>
                </w:r>
              </w:p>
            </w:sdtContent>
          </w:sdt>
        </w:tc>
        <w:tc>
          <w:tcPr>
            <w:tcW w:w="2160" w:type="dxa"/>
          </w:tcPr>
          <w:sdt>
            <w:sdtPr>
              <w:alias w:val="Rate questions on a scale of 1 - 4"/>
              <w:tag w:val="Rate questions on a scale of 1 - 5"/>
              <w:id w:val="-1214346758"/>
              <w:placeholder>
                <w:docPart w:val="0663D8C251034696961633DA7555282F"/>
              </w:placeholder>
              <w:showingPlcHdr/>
              <w:dropDownList>
                <w:listItem w:value="Choose an item."/>
                <w:listItem w:displayText="1 | Excellent" w:value="1 | Excellent"/>
                <w:listItem w:displayText="2 | Good" w:value="2 | Good"/>
                <w:listItem w:displayText="3 | Fair" w:value="3 | Fair"/>
                <w:listItem w:displayText="4 | Poor" w:value="4 | Poor"/>
              </w:dropDownList>
            </w:sdtPr>
            <w:sdtEndPr/>
            <w:sdtContent>
              <w:p w:rsidR="00360050" w:rsidRDefault="00FD6041">
                <w:pPr>
                  <w:rPr>
                    <w:kern w:val="0"/>
                    <w14:ligatures w14:val="none"/>
                  </w:rPr>
                </w:pPr>
                <w:r>
                  <w:rPr>
                    <w:rStyle w:val="PlaceholderText"/>
                    <w:color w:val="auto"/>
                  </w:rPr>
                  <w:t>Choose an item.</w:t>
                </w:r>
              </w:p>
            </w:sdtContent>
          </w:sdt>
        </w:tc>
      </w:tr>
      <w:tr w:rsidR="00360050" w:rsidTr="00360050">
        <w:tc>
          <w:tcPr>
            <w:tcW w:w="582" w:type="dxa"/>
          </w:tcPr>
          <w:p w:rsidR="00360050" w:rsidRDefault="00360050">
            <w:pPr>
              <w:pStyle w:val="Numbers"/>
              <w:spacing w:before="40"/>
            </w:pPr>
          </w:p>
        </w:tc>
        <w:tc>
          <w:tcPr>
            <w:tcW w:w="8058" w:type="dxa"/>
          </w:tcPr>
          <w:sdt>
            <w:sdtPr>
              <w:id w:val="1959980072"/>
              <w:placeholder>
                <w:docPart w:val="6653E8FDBF944411BB7E4639E538424D"/>
              </w:placeholder>
              <w:temporary/>
              <w:showingPlcHdr/>
              <w15:appearance w15:val="hidden"/>
            </w:sdtPr>
            <w:sdtEndPr/>
            <w:sdtContent>
              <w:p w:rsidR="00360050" w:rsidRDefault="00FD6041">
                <w:pPr>
                  <w:pStyle w:val="List2"/>
                </w:pPr>
                <w:r>
                  <w:t>Paid time off</w:t>
                </w:r>
              </w:p>
            </w:sdtContent>
          </w:sdt>
        </w:tc>
        <w:tc>
          <w:tcPr>
            <w:tcW w:w="2160" w:type="dxa"/>
          </w:tcPr>
          <w:sdt>
            <w:sdtPr>
              <w:alias w:val="Rate questions on a scale of 1 - 4"/>
              <w:tag w:val="Rate questions on a scale of 1 - 5"/>
              <w:id w:val="1898081582"/>
              <w:placeholder>
                <w:docPart w:val="0663D8C251034696961633DA7555282F"/>
              </w:placeholder>
              <w:showingPlcHdr/>
              <w:dropDownList>
                <w:listItem w:value="Choose an item."/>
                <w:listItem w:displayText="1 | Excellent" w:value="1 | Excellent"/>
                <w:listItem w:displayText="2 | Good" w:value="2 | Good"/>
                <w:listItem w:displayText="3 | Fair" w:value="3 | Fair"/>
                <w:listItem w:displayText="4 | Poor" w:value="4 | Poor"/>
              </w:dropDownList>
            </w:sdtPr>
            <w:sdtEndPr/>
            <w:sdtContent>
              <w:p w:rsidR="00360050" w:rsidRDefault="00FD6041">
                <w:pPr>
                  <w:rPr>
                    <w:kern w:val="0"/>
                    <w14:ligatures w14:val="none"/>
                  </w:rPr>
                </w:pPr>
                <w:r>
                  <w:rPr>
                    <w:rStyle w:val="PlaceholderText"/>
                    <w:color w:val="auto"/>
                  </w:rPr>
                  <w:t>Choose an item.</w:t>
                </w:r>
              </w:p>
            </w:sdtContent>
          </w:sdt>
        </w:tc>
      </w:tr>
      <w:tr w:rsidR="00360050" w:rsidTr="00360050">
        <w:tc>
          <w:tcPr>
            <w:tcW w:w="582" w:type="dxa"/>
            <w:tcBorders>
              <w:bottom w:val="single" w:sz="2" w:space="0" w:color="DFE4DA" w:themeColor="text2" w:themeTint="33"/>
            </w:tcBorders>
          </w:tcPr>
          <w:p w:rsidR="00360050" w:rsidRDefault="00360050">
            <w:pPr>
              <w:pStyle w:val="Numbers"/>
              <w:spacing w:before="40"/>
            </w:pPr>
          </w:p>
        </w:tc>
        <w:tc>
          <w:tcPr>
            <w:tcW w:w="8058" w:type="dxa"/>
            <w:tcBorders>
              <w:bottom w:val="single" w:sz="2" w:space="0" w:color="DFE4DA" w:themeColor="text2" w:themeTint="33"/>
            </w:tcBorders>
          </w:tcPr>
          <w:sdt>
            <w:sdtPr>
              <w:id w:val="-1183669163"/>
              <w:placeholder>
                <w:docPart w:val="79AA7A5C709F455191D2145AAEEF4F62"/>
              </w:placeholder>
              <w:temporary/>
              <w:showingPlcHdr/>
              <w15:appearance w15:val="hidden"/>
            </w:sdtPr>
            <w:sdtEndPr/>
            <w:sdtContent>
              <w:p w:rsidR="00360050" w:rsidRDefault="00FD6041">
                <w:pPr>
                  <w:pStyle w:val="List2"/>
                </w:pPr>
                <w:r>
                  <w:t>401(k) plan</w:t>
                </w:r>
              </w:p>
            </w:sdtContent>
          </w:sdt>
        </w:tc>
        <w:tc>
          <w:tcPr>
            <w:tcW w:w="2160" w:type="dxa"/>
            <w:tcBorders>
              <w:bottom w:val="single" w:sz="2" w:space="0" w:color="DFE4DA" w:themeColor="text2" w:themeTint="33"/>
            </w:tcBorders>
          </w:tcPr>
          <w:sdt>
            <w:sdtPr>
              <w:alias w:val="Rate questions on a scale of 1 - 4"/>
              <w:tag w:val="Rate questions on a scale of 1 - 5"/>
              <w:id w:val="-710720739"/>
              <w:placeholder>
                <w:docPart w:val="0663D8C251034696961633DA7555282F"/>
              </w:placeholder>
              <w:showingPlcHdr/>
              <w:dropDownList>
                <w:listItem w:value="Choose an item."/>
                <w:listItem w:displayText="1 | Excellent" w:value="1 | Excellent"/>
                <w:listItem w:displayText="2 | Good" w:value="2 | Good"/>
                <w:listItem w:displayText="3 | Fair" w:value="3 | Fair"/>
                <w:listItem w:displayText="4 | Poor" w:value="4 | Poor"/>
              </w:dropDownList>
            </w:sdtPr>
            <w:sdtEndPr/>
            <w:sdtContent>
              <w:p w:rsidR="00360050" w:rsidRDefault="00FD6041">
                <w:pPr>
                  <w:rPr>
                    <w:kern w:val="0"/>
                    <w14:ligatures w14:val="none"/>
                  </w:rPr>
                </w:pPr>
                <w:r>
                  <w:rPr>
                    <w:rStyle w:val="PlaceholderText"/>
                    <w:color w:val="auto"/>
                  </w:rPr>
                  <w:t>Choose an item.</w:t>
                </w:r>
              </w:p>
            </w:sdtContent>
          </w:sdt>
        </w:tc>
      </w:tr>
      <w:tr w:rsidR="00360050" w:rsidTr="00360050">
        <w:tc>
          <w:tcPr>
            <w:tcW w:w="582" w:type="dxa"/>
            <w:tcBorders>
              <w:top w:val="single" w:sz="2" w:space="0" w:color="DFE4DA" w:themeColor="text2" w:themeTint="33"/>
              <w:bottom w:val="single" w:sz="18" w:space="0" w:color="DFE4DA" w:themeColor="text2" w:themeTint="33"/>
            </w:tcBorders>
          </w:tcPr>
          <w:p w:rsidR="00360050" w:rsidRDefault="00360050">
            <w:pPr>
              <w:pStyle w:val="Numbers"/>
              <w:spacing w:before="40"/>
            </w:pPr>
          </w:p>
        </w:tc>
        <w:tc>
          <w:tcPr>
            <w:tcW w:w="8058" w:type="dxa"/>
            <w:tcBorders>
              <w:top w:val="single" w:sz="2" w:space="0" w:color="DFE4DA" w:themeColor="text2" w:themeTint="33"/>
              <w:bottom w:val="single" w:sz="18" w:space="0" w:color="DFE4DA" w:themeColor="text2" w:themeTint="33"/>
            </w:tcBorders>
          </w:tcPr>
          <w:sdt>
            <w:sdtPr>
              <w:id w:val="1782759836"/>
              <w:placeholder>
                <w:docPart w:val="C08CCA30E72C4113AF48B9289C1D854B"/>
              </w:placeholder>
              <w:temporary/>
              <w:showingPlcHdr/>
              <w15:appearance w15:val="hidden"/>
            </w:sdtPr>
            <w:sdtEndPr/>
            <w:sdtContent>
              <w:p w:rsidR="00360050" w:rsidRDefault="00FD6041">
                <w:pPr>
                  <w:pStyle w:val="List"/>
                </w:pPr>
                <w:r>
                  <w:t xml:space="preserve">Please list any additional benefits that you would have </w:t>
                </w:r>
                <w:r>
                  <w:t>wanted the company to offer</w:t>
                </w:r>
              </w:p>
            </w:sdtContent>
          </w:sdt>
          <w:p w:rsidR="00360050" w:rsidRDefault="00FD6041">
            <w:pPr>
              <w:tabs>
                <w:tab w:val="left" w:pos="2701"/>
              </w:tabs>
            </w:pPr>
            <w:sdt>
              <w:sdtPr>
                <w:id w:val="-239951192"/>
                <w:placeholder>
                  <w:docPart w:val="75F23225C2EE428B8ADA4422CDE1CC35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[Click here to enter text.]</w:t>
                </w:r>
              </w:sdtContent>
            </w:sdt>
          </w:p>
        </w:tc>
        <w:tc>
          <w:tcPr>
            <w:tcW w:w="2160" w:type="dxa"/>
            <w:tcBorders>
              <w:top w:val="single" w:sz="2" w:space="0" w:color="DFE4DA" w:themeColor="text2" w:themeTint="33"/>
              <w:bottom w:val="single" w:sz="18" w:space="0" w:color="DFE4DA" w:themeColor="text2" w:themeTint="33"/>
            </w:tcBorders>
          </w:tcPr>
          <w:p w:rsidR="00360050" w:rsidRDefault="00360050"/>
        </w:tc>
      </w:tr>
      <w:tr w:rsidR="00360050" w:rsidTr="00360050">
        <w:tc>
          <w:tcPr>
            <w:tcW w:w="582" w:type="dxa"/>
            <w:tcBorders>
              <w:top w:val="single" w:sz="18" w:space="0" w:color="DFE4DA" w:themeColor="text2" w:themeTint="33"/>
              <w:bottom w:val="nil"/>
            </w:tcBorders>
          </w:tcPr>
          <w:p w:rsidR="00360050" w:rsidRDefault="00360050">
            <w:pPr>
              <w:pStyle w:val="Numbers"/>
            </w:pPr>
          </w:p>
        </w:tc>
        <w:tc>
          <w:tcPr>
            <w:tcW w:w="8058" w:type="dxa"/>
            <w:tcBorders>
              <w:top w:val="single" w:sz="18" w:space="0" w:color="DFE4DA" w:themeColor="text2" w:themeTint="33"/>
              <w:bottom w:val="nil"/>
            </w:tcBorders>
          </w:tcPr>
          <w:p w:rsidR="00360050" w:rsidRDefault="00360050">
            <w:pPr>
              <w:tabs>
                <w:tab w:val="left" w:pos="2701"/>
              </w:tabs>
            </w:pPr>
          </w:p>
        </w:tc>
        <w:tc>
          <w:tcPr>
            <w:tcW w:w="2160" w:type="dxa"/>
            <w:tcBorders>
              <w:top w:val="single" w:sz="18" w:space="0" w:color="DFE4DA" w:themeColor="text2" w:themeTint="33"/>
              <w:bottom w:val="nil"/>
            </w:tcBorders>
          </w:tcPr>
          <w:p w:rsidR="00360050" w:rsidRDefault="00360050"/>
        </w:tc>
      </w:tr>
    </w:tbl>
    <w:p w:rsidR="00B10530" w:rsidRDefault="00FD6041">
      <w:pPr>
        <w:pStyle w:val="Heading2"/>
      </w:pPr>
      <w:r>
        <w:t xml:space="preserve">Use </w:t>
      </w:r>
      <w:proofErr w:type="gramStart"/>
      <w:r>
        <w:t xml:space="preserve">the </w:t>
      </w:r>
      <w:r w:rsidR="00B10530">
        <w:t xml:space="preserve"> jjhhho</w:t>
      </w:r>
      <w:bookmarkStart w:id="0" w:name="_GoBack"/>
      <w:bookmarkEnd w:id="0"/>
      <w:proofErr w:type="gramEnd"/>
    </w:p>
    <w:p w:rsidR="00360050" w:rsidRDefault="00FD6041">
      <w:pPr>
        <w:pStyle w:val="Heading2"/>
      </w:pPr>
      <w:r>
        <w:t xml:space="preserve"> provided below for any additional comments.</w:t>
      </w:r>
    </w:p>
    <w:p w:rsidR="00360050" w:rsidRDefault="00FD6041">
      <w:sdt>
        <w:sdtPr>
          <w:id w:val="-1591920992"/>
          <w:placeholder>
            <w:docPart w:val="55C27B1CE5624D1BADB9D6579DC1B46F"/>
          </w:placeholder>
          <w:temporary/>
          <w:showingPlcHdr/>
          <w15:appearance w15:val="hidden"/>
        </w:sdtPr>
        <w:sdtEndPr/>
        <w:sdtContent>
          <w:r>
            <w:t>[Comments]</w:t>
          </w:r>
        </w:sdtContent>
      </w:sdt>
    </w:p>
    <w:sectPr w:rsidR="00360050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041" w:rsidRDefault="00FD6041">
      <w:pPr>
        <w:spacing w:after="0"/>
      </w:pPr>
      <w:r>
        <w:separator/>
      </w:r>
    </w:p>
  </w:endnote>
  <w:endnote w:type="continuationSeparator" w:id="0">
    <w:p w:rsidR="00FD6041" w:rsidRDefault="00FD60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050" w:rsidRDefault="00FD6041">
    <w:pPr>
      <w:pStyle w:val="Footer"/>
      <w:spacing w:after="0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B1053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041" w:rsidRDefault="00FD6041">
      <w:pPr>
        <w:spacing w:after="0"/>
      </w:pPr>
      <w:r>
        <w:separator/>
      </w:r>
    </w:p>
  </w:footnote>
  <w:footnote w:type="continuationSeparator" w:id="0">
    <w:p w:rsidR="00FD6041" w:rsidRDefault="00FD604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0B2BE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C6B2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F328D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063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2BC73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5D687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D2E7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AC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1866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5C55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530"/>
    <w:rsid w:val="00360050"/>
    <w:rsid w:val="00B10530"/>
    <w:rsid w:val="00FD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F653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before="60" w:after="60"/>
    </w:pPr>
    <w:rPr>
      <w:sz w:val="18"/>
      <w:szCs w:val="18"/>
    </w:rPr>
  </w:style>
  <w:style w:type="paragraph" w:styleId="Heading1">
    <w:name w:val="heading 1"/>
    <w:basedOn w:val="Normal"/>
    <w:next w:val="Normal"/>
    <w:qFormat/>
    <w:pPr>
      <w:spacing w:before="360"/>
      <w:outlineLvl w:val="0"/>
    </w:pPr>
    <w:rPr>
      <w:rFonts w:asciiTheme="majorHAnsi" w:eastAsiaTheme="majorEastAsia" w:hAnsiTheme="majorHAnsi" w:cstheme="majorBidi"/>
      <w:b/>
      <w:bCs/>
      <w:color w:val="BD582C" w:themeColor="accent2"/>
      <w:kern w:val="28"/>
      <w:sz w:val="32"/>
      <w:szCs w:val="32"/>
    </w:rPr>
  </w:style>
  <w:style w:type="paragraph" w:styleId="Heading2">
    <w:name w:val="heading 2"/>
    <w:basedOn w:val="Normal"/>
    <w:next w:val="Normal"/>
    <w:unhideWhenUsed/>
    <w:qFormat/>
    <w:pPr>
      <w:spacing w:after="40"/>
      <w:outlineLvl w:val="1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Heading3">
    <w:name w:val="heading 3"/>
    <w:basedOn w:val="Heading2"/>
    <w:next w:val="Normal"/>
    <w:link w:val="Heading3Char"/>
    <w:uiPriority w:val="9"/>
    <w:unhideWhenUsed/>
    <w:pPr>
      <w:ind w:left="216" w:right="144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pPr>
      <w:spacing w:before="240"/>
      <w:outlineLvl w:val="3"/>
    </w:pPr>
    <w:rPr>
      <w:color w:val="644030" w:themeColor="accent3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40"/>
      <w:outlineLvl w:val="4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/>
      <w:outlineLvl w:val="5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/>
      <w:outlineLvl w:val="7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Sample questionnaires table"/>
    <w:basedOn w:val="Table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1"/>
    <w:unhideWhenUsed/>
    <w:pPr>
      <w:spacing w:before="80" w:after="80"/>
      <w:jc w:val="right"/>
    </w:pPr>
    <w:rPr>
      <w:color w:val="637052" w:themeColor="text2"/>
    </w:rPr>
  </w:style>
  <w:style w:type="character" w:customStyle="1" w:styleId="FooterChar">
    <w:name w:val="Footer Char"/>
    <w:basedOn w:val="DefaultParagraphFont"/>
    <w:link w:val="Footer"/>
    <w:uiPriority w:val="1"/>
    <w:rPr>
      <w:color w:val="637052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637052" w:themeColor="text2"/>
      <w:kern w:val="22"/>
      <w:sz w:val="18"/>
      <w:szCs w:val="18"/>
      <w14:ligatures w14:val="standar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644030" w:themeColor="accent3" w:themeShade="BF"/>
      <w:kern w:val="22"/>
      <w:sz w:val="18"/>
      <w:szCs w:val="18"/>
      <w14:ligatures w14:val="standard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18"/>
      <w:szCs w:val="18"/>
    </w:rPr>
  </w:style>
  <w:style w:type="paragraph" w:customStyle="1" w:styleId="Logo">
    <w:name w:val="Logo"/>
    <w:basedOn w:val="Normal"/>
    <w:qFormat/>
    <w:pPr>
      <w:spacing w:after="0"/>
      <w:jc w:val="center"/>
    </w:pPr>
  </w:style>
  <w:style w:type="paragraph" w:customStyle="1" w:styleId="Numbers">
    <w:name w:val="Numbers"/>
    <w:basedOn w:val="Normal"/>
    <w:qFormat/>
    <w:pPr>
      <w:ind w:right="216"/>
      <w:jc w:val="right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NoSpacing">
    <w:name w:val="No Spacing"/>
    <w:uiPriority w:val="1"/>
    <w:semiHidden/>
    <w:unhideWhenUsed/>
    <w:qFormat/>
    <w:rPr>
      <w:sz w:val="20"/>
      <w:szCs w:val="20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</w:style>
  <w:style w:type="paragraph" w:customStyle="1" w:styleId="Company">
    <w:name w:val="Company"/>
    <w:basedOn w:val="Normal"/>
    <w:qFormat/>
    <w:pPr>
      <w:jc w:val="center"/>
    </w:pPr>
    <w:rPr>
      <w:rFonts w:asciiTheme="majorHAnsi" w:eastAsiaTheme="majorEastAsia" w:hAnsiTheme="majorHAnsi" w:cstheme="majorBidi"/>
      <w:b/>
      <w:bCs/>
      <w:color w:val="637052" w:themeColor="text2"/>
      <w:sz w:val="32"/>
      <w:szCs w:val="32"/>
    </w:rPr>
  </w:style>
  <w:style w:type="paragraph" w:styleId="List">
    <w:name w:val="List"/>
    <w:basedOn w:val="Normal"/>
    <w:unhideWhenUsed/>
    <w:qFormat/>
    <w:pPr>
      <w:spacing w:before="40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List2">
    <w:name w:val="List 2"/>
    <w:basedOn w:val="Normal"/>
    <w:unhideWhenUsed/>
    <w:qFormat/>
    <w:pPr>
      <w:ind w:left="216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iam\AppData\Roaming\Microsoft\Templates\Employee%20exit%20interview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D8731054CEF4573823498B653796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42132-27FB-4E98-8162-BE0E5B397A12}"/>
      </w:docPartPr>
      <w:docPartBody>
        <w:p w:rsidR="00000000" w:rsidRDefault="00A87E05">
          <w:pPr>
            <w:pStyle w:val="1D8731054CEF4573823498B65379640D"/>
          </w:pPr>
          <w:r>
            <w:t>[Company Name]</w:t>
          </w:r>
        </w:p>
      </w:docPartBody>
    </w:docPart>
    <w:docPart>
      <w:docPartPr>
        <w:name w:val="3A4134F94E2B496899D3C1677E4A4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167E8B-71F1-4C1F-BFFC-D6148510943A}"/>
      </w:docPartPr>
      <w:docPartBody>
        <w:p w:rsidR="00000000" w:rsidRDefault="00A87E05">
          <w:pPr>
            <w:pStyle w:val="3A4134F94E2B496899D3C1677E4A4E07"/>
          </w:pPr>
          <w:r>
            <w:t>Why are you leaving the company?</w:t>
          </w:r>
        </w:p>
      </w:docPartBody>
    </w:docPart>
    <w:docPart>
      <w:docPartPr>
        <w:name w:val="989FF019F39E4AF1A2F58F6F161A8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F7D13-8A56-4600-B9A0-CD5E5F5802D0}"/>
      </w:docPartPr>
      <w:docPartBody>
        <w:p w:rsidR="00000000" w:rsidRDefault="00A87E05">
          <w:pPr>
            <w:pStyle w:val="989FF019F39E4AF1A2F58F6F161A8362"/>
          </w:pPr>
          <w:r>
            <w:t>Choose an item.</w:t>
          </w:r>
        </w:p>
      </w:docPartBody>
    </w:docPart>
    <w:docPart>
      <w:docPartPr>
        <w:name w:val="75F23225C2EE428B8ADA4422CDE1CC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AE570-34CD-4459-ADB9-518BFE7A2451}"/>
      </w:docPartPr>
      <w:docPartBody>
        <w:p w:rsidR="00000000" w:rsidRDefault="00A87E05">
          <w:pPr>
            <w:pStyle w:val="75F23225C2EE428B8ADA4422CDE1CC35"/>
          </w:pPr>
          <w:r>
            <w:t>[Click here to enter text.]</w:t>
          </w:r>
        </w:p>
      </w:docPartBody>
    </w:docPart>
    <w:docPart>
      <w:docPartPr>
        <w:name w:val="68B7B1E425B645C4A201B791712556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139DD-CAA4-466B-B0CA-AA18F3F53E06}"/>
      </w:docPartPr>
      <w:docPartBody>
        <w:p w:rsidR="00000000" w:rsidRDefault="00A87E05">
          <w:pPr>
            <w:pStyle w:val="68B7B1E425B645C4A201B79171255672"/>
          </w:pPr>
          <w:r>
            <w:rPr>
              <w:rStyle w:val="PlaceholderText"/>
              <w:color w:val="44546A" w:themeColor="text2"/>
            </w:rPr>
            <w:t>What suggestions for improvement do you have for us?</w:t>
          </w:r>
        </w:p>
      </w:docPartBody>
    </w:docPart>
    <w:docPart>
      <w:docPartPr>
        <w:name w:val="4D16187F2DF54D6A95DB4758AC9DA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C4093-F2EC-4EE5-982E-19EF825B49A1}"/>
      </w:docPartPr>
      <w:docPartBody>
        <w:p w:rsidR="00000000" w:rsidRDefault="00A87E05">
          <w:pPr>
            <w:pStyle w:val="4D16187F2DF54D6A95DB4758AC9DA0D4"/>
          </w:pPr>
          <w:r>
            <w:rPr>
              <w:rStyle w:val="PlaceholderText"/>
              <w:color w:val="44546A" w:themeColor="text2"/>
            </w:rPr>
            <w:t xml:space="preserve">If we implemented those </w:t>
          </w:r>
          <w:r>
            <w:rPr>
              <w:rStyle w:val="PlaceholderText"/>
              <w:color w:val="44546A" w:themeColor="text2"/>
            </w:rPr>
            <w:t>suggestions, would you return to work here?</w:t>
          </w:r>
        </w:p>
      </w:docPartBody>
    </w:docPart>
    <w:docPart>
      <w:docPartPr>
        <w:name w:val="0663D8C251034696961633DA75552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A09C6-86B7-4AB3-8EDD-8B64CBC4EBD1}"/>
      </w:docPartPr>
      <w:docPartBody>
        <w:p w:rsidR="00000000" w:rsidRDefault="00A87E05">
          <w:pPr>
            <w:pStyle w:val="0663D8C251034696961633DA7555282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9F119617A994CA8A42492E1FE8D4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A0602-CBD0-4261-A242-BE2128B9C4A1}"/>
      </w:docPartPr>
      <w:docPartBody>
        <w:p w:rsidR="00000000" w:rsidRDefault="00A87E05">
          <w:pPr>
            <w:pStyle w:val="E9F119617A994CA8A42492E1FE8D4355"/>
          </w:pPr>
          <w:r>
            <w:rPr>
              <w:rStyle w:val="PlaceholderText"/>
              <w:color w:val="44546A" w:themeColor="text2"/>
            </w:rPr>
            <w:t>Would you recommend this company to your friends as a good place to work?</w:t>
          </w:r>
        </w:p>
      </w:docPartBody>
    </w:docPart>
    <w:docPart>
      <w:docPartPr>
        <w:name w:val="14EF1A49444142D180A96DDA52844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6A246-CF51-43F5-84B6-2FE3614AB16A}"/>
      </w:docPartPr>
      <w:docPartBody>
        <w:p w:rsidR="00000000" w:rsidRDefault="00A87E05">
          <w:pPr>
            <w:pStyle w:val="14EF1A49444142D180A96DDA528442D0"/>
          </w:pPr>
          <w:r>
            <w:rPr>
              <w:rStyle w:val="PlaceholderText"/>
              <w:color w:val="44546A" w:themeColor="text2"/>
            </w:rPr>
            <w:t>I believe that I was treated like a valuable member of the company.</w:t>
          </w:r>
        </w:p>
      </w:docPartBody>
    </w:docPart>
    <w:docPart>
      <w:docPartPr>
        <w:name w:val="B4A27640A6C3465EBEBBBFB01730F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43686-A858-4C63-97A6-E1A89E2CE10B}"/>
      </w:docPartPr>
      <w:docPartBody>
        <w:p w:rsidR="00000000" w:rsidRDefault="00A87E05">
          <w:pPr>
            <w:pStyle w:val="B4A27640A6C3465EBEBBBFB01730FE7B"/>
          </w:pPr>
          <w:r>
            <w:rPr>
              <w:rStyle w:val="PlaceholderText"/>
              <w:color w:val="44546A" w:themeColor="text2"/>
            </w:rPr>
            <w:t>My immediate supervisor let me know when I was doing a good job.</w:t>
          </w:r>
        </w:p>
      </w:docPartBody>
    </w:docPart>
    <w:docPart>
      <w:docPartPr>
        <w:name w:val="E540FD3279764183B7446DE4ED46E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535AF-6C48-4368-A0C0-0416DB49D8C4}"/>
      </w:docPartPr>
      <w:docPartBody>
        <w:p w:rsidR="00000000" w:rsidRDefault="00A87E05">
          <w:pPr>
            <w:pStyle w:val="E540FD3279764183B7446DE4ED46E01C"/>
          </w:pPr>
          <w:r>
            <w:t>I fel</w:t>
          </w:r>
          <w:r>
            <w:t>t free to suggest to my supervisor changes that would improve my department.</w:t>
          </w:r>
        </w:p>
      </w:docPartBody>
    </w:docPart>
    <w:docPart>
      <w:docPartPr>
        <w:name w:val="F7C34D67842C48E79197EE49C7EE6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C50BF-0C31-480B-9E34-DE56BF6B8CAF}"/>
      </w:docPartPr>
      <w:docPartBody>
        <w:p w:rsidR="00000000" w:rsidRDefault="00A87E05">
          <w:pPr>
            <w:pStyle w:val="F7C34D67842C48E79197EE49C7EE66B7"/>
          </w:pPr>
          <w:r>
            <w:rPr>
              <w:rStyle w:val="PlaceholderText"/>
              <w:color w:val="44546A" w:themeColor="text2"/>
            </w:rPr>
            <w:t>My job duties and responsibilities were clearly defined.</w:t>
          </w:r>
        </w:p>
      </w:docPartBody>
    </w:docPart>
    <w:docPart>
      <w:docPartPr>
        <w:name w:val="16E12FEA6A354B1A94E87336D793F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75F0F-9182-46D3-98D1-AFDCE37821CD}"/>
      </w:docPartPr>
      <w:docPartBody>
        <w:p w:rsidR="00000000" w:rsidRDefault="00A87E05">
          <w:pPr>
            <w:pStyle w:val="16E12FEA6A354B1A94E87336D793FD1F"/>
          </w:pPr>
          <w:r>
            <w:rPr>
              <w:rStyle w:val="PlaceholderText"/>
              <w:color w:val="44546A" w:themeColor="text2"/>
            </w:rPr>
            <w:t>I received the proper training in order to perform my job effectively.</w:t>
          </w:r>
        </w:p>
      </w:docPartBody>
    </w:docPart>
    <w:docPart>
      <w:docPartPr>
        <w:name w:val="75571FE0D0A84DA4B7B4E5CE5F219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4432D-3298-44BD-9578-BDB557915994}"/>
      </w:docPartPr>
      <w:docPartBody>
        <w:p w:rsidR="00000000" w:rsidRDefault="00A87E05">
          <w:pPr>
            <w:pStyle w:val="75571FE0D0A84DA4B7B4E5CE5F2198C1"/>
          </w:pPr>
          <w:r>
            <w:rPr>
              <w:rStyle w:val="PlaceholderText"/>
              <w:color w:val="44546A" w:themeColor="text2"/>
            </w:rPr>
            <w:t>Employee problems and complaints were resolved fair</w:t>
          </w:r>
          <w:r>
            <w:rPr>
              <w:rStyle w:val="PlaceholderText"/>
              <w:color w:val="44546A" w:themeColor="text2"/>
            </w:rPr>
            <w:t>ly and promptly in my department.</w:t>
          </w:r>
        </w:p>
      </w:docPartBody>
    </w:docPart>
    <w:docPart>
      <w:docPartPr>
        <w:name w:val="1413489630AF49B09198297A863D8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9EBEC-E06C-4265-89BE-2A44457A1D25}"/>
      </w:docPartPr>
      <w:docPartBody>
        <w:p w:rsidR="00000000" w:rsidRDefault="00A87E05">
          <w:pPr>
            <w:pStyle w:val="1413489630AF49B09198297A863D8ECE"/>
          </w:pPr>
          <w:r>
            <w:rPr>
              <w:rStyle w:val="PlaceholderText"/>
              <w:color w:val="44546A" w:themeColor="text2"/>
            </w:rPr>
            <w:t>If I had questions or concerns, I felt comfortable speaking with:</w:t>
          </w:r>
        </w:p>
      </w:docPartBody>
    </w:docPart>
    <w:docPart>
      <w:docPartPr>
        <w:name w:val="B1E4C9A19F23404EBC20F13E6D416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F39C9-DA1E-42F7-8E88-489C1444FA8F}"/>
      </w:docPartPr>
      <w:docPartBody>
        <w:p w:rsidR="00000000" w:rsidRDefault="00A87E05">
          <w:pPr>
            <w:pStyle w:val="B1E4C9A19F23404EBC20F13E6D416FB7"/>
          </w:pPr>
          <w:r>
            <w:t>My immediate supervisor</w:t>
          </w:r>
        </w:p>
      </w:docPartBody>
    </w:docPart>
    <w:docPart>
      <w:docPartPr>
        <w:name w:val="28D020D4198444ABAE76E688344D1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3ED27-D56D-46B9-8C28-ED8AADBF457B}"/>
      </w:docPartPr>
      <w:docPartBody>
        <w:p w:rsidR="00000000" w:rsidRDefault="00A87E05">
          <w:pPr>
            <w:pStyle w:val="28D020D4198444ABAE76E688344D1043"/>
          </w:pPr>
          <w:r>
            <w:t>Upper management</w:t>
          </w:r>
        </w:p>
      </w:docPartBody>
    </w:docPart>
    <w:docPart>
      <w:docPartPr>
        <w:name w:val="E59F70DD96E74D179152DEC1DB5FD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2C04A-4EFE-4E6E-BA17-7657E5B121C6}"/>
      </w:docPartPr>
      <w:docPartBody>
        <w:p w:rsidR="00000000" w:rsidRDefault="00A87E05">
          <w:pPr>
            <w:pStyle w:val="E59F70DD96E74D179152DEC1DB5FD14C"/>
          </w:pPr>
          <w:r>
            <w:t>Human resources</w:t>
          </w:r>
        </w:p>
      </w:docPartBody>
    </w:docPart>
    <w:docPart>
      <w:docPartPr>
        <w:name w:val="0310C0190689475D834A288B3B155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0718C-487D-4674-B7F6-E611AF632273}"/>
      </w:docPartPr>
      <w:docPartBody>
        <w:p w:rsidR="00000000" w:rsidRDefault="00A87E05">
          <w:pPr>
            <w:pStyle w:val="0310C0190689475D834A288B3B1550B9"/>
          </w:pPr>
          <w:r>
            <w:t>I was kept well informed about the company, its policies and procedures, and other important inform</w:t>
          </w:r>
          <w:r>
            <w:t>ation.</w:t>
          </w:r>
        </w:p>
      </w:docPartBody>
    </w:docPart>
    <w:docPart>
      <w:docPartPr>
        <w:name w:val="AE06D9FF97FA46C9853EEA2A7C6C1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805F4-52EE-4E2C-A586-AC104CE4652C}"/>
      </w:docPartPr>
      <w:docPartBody>
        <w:p w:rsidR="00000000" w:rsidRDefault="00A87E05">
          <w:pPr>
            <w:pStyle w:val="AE06D9FF97FA46C9853EEA2A7C6C178B"/>
          </w:pPr>
          <w:r>
            <w:t>I felt that the company provided me with job security.</w:t>
          </w:r>
        </w:p>
      </w:docPartBody>
    </w:docPart>
    <w:docPart>
      <w:docPartPr>
        <w:name w:val="B7A03F8E829349F588E44BC93707C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4D866-8CB5-4A42-843E-044428454626}"/>
      </w:docPartPr>
      <w:docPartBody>
        <w:p w:rsidR="00000000" w:rsidRDefault="00A87E05">
          <w:pPr>
            <w:pStyle w:val="B7A03F8E829349F588E44BC93707C7D0"/>
          </w:pPr>
          <w:r>
            <w:t>Please rate the benefits that you received at the company (keeping in mind the benefits offered by other companies that you have worked for):</w:t>
          </w:r>
        </w:p>
      </w:docPartBody>
    </w:docPart>
    <w:docPart>
      <w:docPartPr>
        <w:name w:val="C708FE03F26A4A7A9022B929AFAA3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3E469-D701-4360-A78C-C74C019BE5E7}"/>
      </w:docPartPr>
      <w:docPartBody>
        <w:p w:rsidR="00000000" w:rsidRDefault="00A87E05">
          <w:pPr>
            <w:pStyle w:val="C708FE03F26A4A7A9022B929AFAA343C"/>
          </w:pPr>
          <w:r>
            <w:t>Medical</w:t>
          </w:r>
        </w:p>
      </w:docPartBody>
    </w:docPart>
    <w:docPart>
      <w:docPartPr>
        <w:name w:val="BFA2AB9353F74530ACEE13B746ED2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1B0A2-2A10-4E0F-89BD-0D89157C4820}"/>
      </w:docPartPr>
      <w:docPartBody>
        <w:p w:rsidR="00000000" w:rsidRDefault="00A87E05">
          <w:pPr>
            <w:pStyle w:val="BFA2AB9353F74530ACEE13B746ED2E6C"/>
          </w:pPr>
          <w:r>
            <w:t>Dental</w:t>
          </w:r>
        </w:p>
      </w:docPartBody>
    </w:docPart>
    <w:docPart>
      <w:docPartPr>
        <w:name w:val="4A12CBC85ADA42BC8B520B83A42B1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DEBC4-02C6-438F-80D0-2C8B01C3621D}"/>
      </w:docPartPr>
      <w:docPartBody>
        <w:p w:rsidR="00000000" w:rsidRDefault="00A87E05">
          <w:pPr>
            <w:pStyle w:val="4A12CBC85ADA42BC8B520B83A42B1F47"/>
          </w:pPr>
          <w:r>
            <w:t>Vision</w:t>
          </w:r>
        </w:p>
      </w:docPartBody>
    </w:docPart>
    <w:docPart>
      <w:docPartPr>
        <w:name w:val="6653E8FDBF944411BB7E4639E53842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0D66A-400B-4B87-A34D-7944F1DA4495}"/>
      </w:docPartPr>
      <w:docPartBody>
        <w:p w:rsidR="00000000" w:rsidRDefault="00A87E05">
          <w:pPr>
            <w:pStyle w:val="6653E8FDBF944411BB7E4639E538424D"/>
          </w:pPr>
          <w:r>
            <w:t>Paid time off</w:t>
          </w:r>
        </w:p>
      </w:docPartBody>
    </w:docPart>
    <w:docPart>
      <w:docPartPr>
        <w:name w:val="79AA7A5C709F455191D2145AAEEF4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FFA9B-BD1E-4A58-B2BA-785F33212E42}"/>
      </w:docPartPr>
      <w:docPartBody>
        <w:p w:rsidR="00000000" w:rsidRDefault="00A87E05">
          <w:pPr>
            <w:pStyle w:val="79AA7A5C709F455191D2145AAEEF4F62"/>
          </w:pPr>
          <w:r>
            <w:t>401(k) plan</w:t>
          </w:r>
        </w:p>
      </w:docPartBody>
    </w:docPart>
    <w:docPart>
      <w:docPartPr>
        <w:name w:val="C08CCA30E72C4113AF48B9289C1D8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A0F71-7946-4D65-B2A4-4454D4F94061}"/>
      </w:docPartPr>
      <w:docPartBody>
        <w:p w:rsidR="00000000" w:rsidRDefault="00A87E05">
          <w:pPr>
            <w:pStyle w:val="C08CCA30E72C4113AF48B9289C1D854B"/>
          </w:pPr>
          <w:r>
            <w:t>Please list any additional benefits that you would have wanted the company to offer</w:t>
          </w:r>
        </w:p>
      </w:docPartBody>
    </w:docPart>
    <w:docPart>
      <w:docPartPr>
        <w:name w:val="55C27B1CE5624D1BADB9D6579DC1B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31A9A2-3C2A-4643-A27F-56952BAAB40F}"/>
      </w:docPartPr>
      <w:docPartBody>
        <w:p w:rsidR="00000000" w:rsidRDefault="00A87E05">
          <w:pPr>
            <w:pStyle w:val="55C27B1CE5624D1BADB9D6579DC1B46F"/>
          </w:pPr>
          <w: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E05"/>
    <w:rsid w:val="00A8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8731054CEF4573823498B65379640D">
    <w:name w:val="1D8731054CEF4573823498B65379640D"/>
  </w:style>
  <w:style w:type="paragraph" w:customStyle="1" w:styleId="3A4134F94E2B496899D3C1677E4A4E07">
    <w:name w:val="3A4134F94E2B496899D3C1677E4A4E07"/>
  </w:style>
  <w:style w:type="paragraph" w:customStyle="1" w:styleId="989FF019F39E4AF1A2F58F6F161A8362">
    <w:name w:val="989FF019F39E4AF1A2F58F6F161A8362"/>
  </w:style>
  <w:style w:type="paragraph" w:customStyle="1" w:styleId="B6E38098D7B24D6C843C8FE38520340C">
    <w:name w:val="B6E38098D7B24D6C843C8FE38520340C"/>
  </w:style>
  <w:style w:type="paragraph" w:customStyle="1" w:styleId="75F23225C2EE428B8ADA4422CDE1CC35">
    <w:name w:val="75F23225C2EE428B8ADA4422CDE1CC35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8B7B1E425B645C4A201B79171255672">
    <w:name w:val="68B7B1E425B645C4A201B79171255672"/>
  </w:style>
  <w:style w:type="paragraph" w:customStyle="1" w:styleId="4D16187F2DF54D6A95DB4758AC9DA0D4">
    <w:name w:val="4D16187F2DF54D6A95DB4758AC9DA0D4"/>
  </w:style>
  <w:style w:type="paragraph" w:customStyle="1" w:styleId="0663D8C251034696961633DA7555282F">
    <w:name w:val="0663D8C251034696961633DA7555282F"/>
  </w:style>
  <w:style w:type="paragraph" w:customStyle="1" w:styleId="E9F119617A994CA8A42492E1FE8D4355">
    <w:name w:val="E9F119617A994CA8A42492E1FE8D4355"/>
  </w:style>
  <w:style w:type="paragraph" w:customStyle="1" w:styleId="14EF1A49444142D180A96DDA528442D0">
    <w:name w:val="14EF1A49444142D180A96DDA528442D0"/>
  </w:style>
  <w:style w:type="paragraph" w:customStyle="1" w:styleId="B4A27640A6C3465EBEBBBFB01730FE7B">
    <w:name w:val="B4A27640A6C3465EBEBBBFB01730FE7B"/>
  </w:style>
  <w:style w:type="paragraph" w:customStyle="1" w:styleId="E540FD3279764183B7446DE4ED46E01C">
    <w:name w:val="E540FD3279764183B7446DE4ED46E01C"/>
  </w:style>
  <w:style w:type="paragraph" w:customStyle="1" w:styleId="F7C34D67842C48E79197EE49C7EE66B7">
    <w:name w:val="F7C34D67842C48E79197EE49C7EE66B7"/>
  </w:style>
  <w:style w:type="paragraph" w:customStyle="1" w:styleId="16E12FEA6A354B1A94E87336D793FD1F">
    <w:name w:val="16E12FEA6A354B1A94E87336D793FD1F"/>
  </w:style>
  <w:style w:type="paragraph" w:customStyle="1" w:styleId="75571FE0D0A84DA4B7B4E5CE5F2198C1">
    <w:name w:val="75571FE0D0A84DA4B7B4E5CE5F2198C1"/>
  </w:style>
  <w:style w:type="paragraph" w:customStyle="1" w:styleId="1413489630AF49B09198297A863D8ECE">
    <w:name w:val="1413489630AF49B09198297A863D8ECE"/>
  </w:style>
  <w:style w:type="paragraph" w:customStyle="1" w:styleId="B1E4C9A19F23404EBC20F13E6D416FB7">
    <w:name w:val="B1E4C9A19F23404EBC20F13E6D416FB7"/>
  </w:style>
  <w:style w:type="paragraph" w:customStyle="1" w:styleId="28D020D4198444ABAE76E688344D1043">
    <w:name w:val="28D020D4198444ABAE76E688344D1043"/>
  </w:style>
  <w:style w:type="paragraph" w:customStyle="1" w:styleId="E59F70DD96E74D179152DEC1DB5FD14C">
    <w:name w:val="E59F70DD96E74D179152DEC1DB5FD14C"/>
  </w:style>
  <w:style w:type="paragraph" w:customStyle="1" w:styleId="0310C0190689475D834A288B3B1550B9">
    <w:name w:val="0310C0190689475D834A288B3B1550B9"/>
  </w:style>
  <w:style w:type="paragraph" w:customStyle="1" w:styleId="AE06D9FF97FA46C9853EEA2A7C6C178B">
    <w:name w:val="AE06D9FF97FA46C9853EEA2A7C6C178B"/>
  </w:style>
  <w:style w:type="paragraph" w:customStyle="1" w:styleId="B7A03F8E829349F588E44BC93707C7D0">
    <w:name w:val="B7A03F8E829349F588E44BC93707C7D0"/>
  </w:style>
  <w:style w:type="paragraph" w:customStyle="1" w:styleId="C708FE03F26A4A7A9022B929AFAA343C">
    <w:name w:val="C708FE03F26A4A7A9022B929AFAA343C"/>
  </w:style>
  <w:style w:type="paragraph" w:customStyle="1" w:styleId="BFA2AB9353F74530ACEE13B746ED2E6C">
    <w:name w:val="BFA2AB9353F74530ACEE13B746ED2E6C"/>
  </w:style>
  <w:style w:type="paragraph" w:customStyle="1" w:styleId="4A12CBC85ADA42BC8B520B83A42B1F47">
    <w:name w:val="4A12CBC85ADA42BC8B520B83A42B1F47"/>
  </w:style>
  <w:style w:type="paragraph" w:customStyle="1" w:styleId="6653E8FDBF944411BB7E4639E538424D">
    <w:name w:val="6653E8FDBF944411BB7E4639E538424D"/>
  </w:style>
  <w:style w:type="paragraph" w:customStyle="1" w:styleId="79AA7A5C709F455191D2145AAEEF4F62">
    <w:name w:val="79AA7A5C709F455191D2145AAEEF4F62"/>
  </w:style>
  <w:style w:type="paragraph" w:customStyle="1" w:styleId="C08CCA30E72C4113AF48B9289C1D854B">
    <w:name w:val="C08CCA30E72C4113AF48B9289C1D854B"/>
  </w:style>
  <w:style w:type="paragraph" w:customStyle="1" w:styleId="55C27B1CE5624D1BADB9D6579DC1B46F">
    <w:name w:val="55C27B1CE5624D1BADB9D6579DC1B4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34BB0D8-9400-41F0-83B8-9FC2529A0B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exit interview</Template>
  <TotalTime>0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/>
  <cp:lastModifiedBy/>
  <cp:revision>1</cp:revision>
  <dcterms:created xsi:type="dcterms:W3CDTF">2016-08-16T14:00:00Z</dcterms:created>
  <dcterms:modified xsi:type="dcterms:W3CDTF">2016-08-16T14:01:00Z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TC034630629991</vt:lpwstr>
  </property>
</Properties>
</file>